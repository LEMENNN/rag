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735BB" w14:textId="198F1895" w:rsidR="00A25E4F" w:rsidRDefault="00A25E4F" w:rsidP="00A25E4F">
      <w:pPr>
        <w:rPr>
          <w:rFonts w:ascii="Arial" w:hAnsi="Arial" w:cs="Arial"/>
          <w:sz w:val="20"/>
          <w:szCs w:val="20"/>
        </w:rPr>
      </w:pPr>
    </w:p>
    <w:p w14:paraId="2BC86461" w14:textId="77777777" w:rsidR="002F27B1" w:rsidRDefault="002F27B1" w:rsidP="00A25E4F">
      <w:pPr>
        <w:rPr>
          <w:rFonts w:ascii="Arial" w:hAnsi="Arial" w:cs="Arial"/>
          <w:sz w:val="20"/>
          <w:szCs w:val="20"/>
        </w:rPr>
      </w:pPr>
    </w:p>
    <w:p w14:paraId="21AED64F" w14:textId="77777777" w:rsidR="00AF071F" w:rsidRDefault="00AF071F" w:rsidP="00A25E4F">
      <w:pPr>
        <w:rPr>
          <w:rFonts w:ascii="Arial" w:hAnsi="Arial" w:cs="Arial"/>
          <w:sz w:val="20"/>
          <w:szCs w:val="20"/>
        </w:rPr>
      </w:pPr>
    </w:p>
    <w:p w14:paraId="4451CCCA" w14:textId="0355D304" w:rsidR="007767CD" w:rsidRDefault="007767CD" w:rsidP="007767C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35EDD6CB">
        <w:rPr>
          <w:rFonts w:ascii="Arial" w:hAnsi="Arial" w:cs="Arial"/>
          <w:b/>
          <w:bCs/>
          <w:sz w:val="36"/>
          <w:szCs w:val="36"/>
        </w:rPr>
        <w:t>Résultats des élections du 4 juillet 2023</w:t>
      </w:r>
      <w:r w:rsidR="796A041C" w:rsidRPr="35EDD6CB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C83B487" w14:textId="77777777" w:rsidR="00863161" w:rsidRPr="00B86997" w:rsidRDefault="00863161" w:rsidP="00A25E4F">
      <w:pPr>
        <w:rPr>
          <w:rFonts w:ascii="Arial" w:hAnsi="Arial" w:cs="Arial"/>
          <w:sz w:val="20"/>
          <w:szCs w:val="20"/>
        </w:rPr>
      </w:pPr>
    </w:p>
    <w:p w14:paraId="7E190F35" w14:textId="77777777" w:rsidR="00B86997" w:rsidRPr="00B86997" w:rsidRDefault="00B86997" w:rsidP="00B86997">
      <w:pPr>
        <w:rPr>
          <w:rFonts w:ascii="Arial" w:hAnsi="Arial" w:cs="Arial"/>
          <w:sz w:val="20"/>
          <w:szCs w:val="20"/>
        </w:rPr>
      </w:pPr>
    </w:p>
    <w:p w14:paraId="3E6283B8" w14:textId="77777777" w:rsidR="00B86997" w:rsidRPr="00B86997" w:rsidRDefault="00B86997" w:rsidP="00B86997">
      <w:pPr>
        <w:rPr>
          <w:rFonts w:ascii="Arial" w:hAnsi="Arial" w:cs="Arial"/>
          <w:sz w:val="20"/>
          <w:szCs w:val="20"/>
        </w:rPr>
      </w:pPr>
    </w:p>
    <w:p w14:paraId="646403C1" w14:textId="77777777" w:rsidR="00B86997" w:rsidRPr="00B86997" w:rsidRDefault="00B86997" w:rsidP="00B86997">
      <w:pPr>
        <w:rPr>
          <w:rFonts w:ascii="Arial" w:hAnsi="Arial" w:cs="Arial"/>
          <w:sz w:val="20"/>
          <w:szCs w:val="20"/>
        </w:rPr>
      </w:pPr>
    </w:p>
    <w:p w14:paraId="536F64E8" w14:textId="0DF4860F" w:rsidR="00B86997" w:rsidRDefault="007E2785" w:rsidP="00B8699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Liste des r</w:t>
      </w:r>
      <w:r w:rsidR="000843C8">
        <w:rPr>
          <w:rFonts w:ascii="Arial" w:hAnsi="Arial" w:cs="Arial"/>
          <w:b/>
          <w:bCs/>
          <w:sz w:val="36"/>
          <w:szCs w:val="36"/>
        </w:rPr>
        <w:t>eprésentants du personnel du CSE de l’UES MICROPOLE</w:t>
      </w:r>
    </w:p>
    <w:p w14:paraId="5DCCB336" w14:textId="77777777" w:rsidR="007767CD" w:rsidRDefault="007767CD" w:rsidP="007767CD">
      <w:pPr>
        <w:rPr>
          <w:rFonts w:ascii="Arial" w:hAnsi="Arial" w:cs="Arial"/>
          <w:b/>
          <w:bCs/>
          <w:sz w:val="36"/>
          <w:szCs w:val="36"/>
        </w:rPr>
      </w:pPr>
    </w:p>
    <w:p w14:paraId="36B54C85" w14:textId="77777777" w:rsidR="00D91128" w:rsidRPr="00863161" w:rsidRDefault="00D91128" w:rsidP="00B8699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0D0194" w14:textId="77777777" w:rsidR="00B86997" w:rsidRDefault="00B86997" w:rsidP="00B86997">
      <w:pPr>
        <w:jc w:val="center"/>
        <w:rPr>
          <w:rFonts w:ascii="Arial" w:hAnsi="Arial" w:cs="Arial"/>
          <w:sz w:val="32"/>
          <w:szCs w:val="32"/>
        </w:rPr>
      </w:pPr>
    </w:p>
    <w:p w14:paraId="3F011A20" w14:textId="28540542" w:rsidR="00B86997" w:rsidRDefault="00B86997" w:rsidP="00B86997">
      <w:pPr>
        <w:jc w:val="right"/>
        <w:rPr>
          <w:rFonts w:ascii="Arial" w:hAnsi="Arial" w:cs="Arial"/>
          <w:sz w:val="20"/>
          <w:szCs w:val="20"/>
        </w:rPr>
      </w:pPr>
    </w:p>
    <w:p w14:paraId="0F7D50AF" w14:textId="02E08E78" w:rsidR="00B86997" w:rsidRPr="002F27B1" w:rsidRDefault="00607AA0" w:rsidP="00D911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Les élu(e)s titulaires (14)</w:t>
      </w:r>
    </w:p>
    <w:p w14:paraId="52C98332" w14:textId="77777777" w:rsidR="00C51ADD" w:rsidRDefault="00C51ADD" w:rsidP="00B86997">
      <w:pPr>
        <w:rPr>
          <w:rFonts w:ascii="Arial" w:hAnsi="Arial" w:cs="Arial"/>
          <w:sz w:val="20"/>
          <w:szCs w:val="20"/>
        </w:rPr>
      </w:pPr>
    </w:p>
    <w:p w14:paraId="302DF0C7" w14:textId="6C848B7E" w:rsidR="00693E7A" w:rsidRPr="00823672" w:rsidRDefault="00693E7A" w:rsidP="00B86997">
      <w:pPr>
        <w:rPr>
          <w:rFonts w:ascii="Arial" w:hAnsi="Arial" w:cs="Arial"/>
          <w:sz w:val="20"/>
          <w:szCs w:val="20"/>
        </w:rPr>
      </w:pPr>
      <w:r w:rsidRPr="00823672">
        <w:rPr>
          <w:rFonts w:ascii="Arial" w:hAnsi="Arial" w:cs="Arial"/>
          <w:sz w:val="20"/>
          <w:szCs w:val="20"/>
        </w:rPr>
        <w:t>HAYREAUD Chloé (agence Nantes)</w:t>
      </w:r>
    </w:p>
    <w:p w14:paraId="3DB9E9BB" w14:textId="3D853F87" w:rsidR="00693E7A" w:rsidRPr="00823672" w:rsidRDefault="00693E7A" w:rsidP="00B86997">
      <w:pPr>
        <w:rPr>
          <w:rFonts w:ascii="Arial" w:hAnsi="Arial" w:cs="Arial"/>
          <w:sz w:val="20"/>
          <w:szCs w:val="20"/>
        </w:rPr>
      </w:pPr>
      <w:r w:rsidRPr="00823672">
        <w:rPr>
          <w:rFonts w:ascii="Arial" w:hAnsi="Arial" w:cs="Arial"/>
          <w:sz w:val="20"/>
          <w:szCs w:val="20"/>
        </w:rPr>
        <w:t>BRIZOU Florian (agence Nantes</w:t>
      </w:r>
      <w:r w:rsidR="00607AA0">
        <w:rPr>
          <w:rFonts w:ascii="Arial" w:hAnsi="Arial" w:cs="Arial"/>
          <w:sz w:val="20"/>
          <w:szCs w:val="20"/>
        </w:rPr>
        <w:t>)</w:t>
      </w:r>
    </w:p>
    <w:p w14:paraId="00BEFE1F" w14:textId="716028ED" w:rsidR="00823672" w:rsidRPr="00435377" w:rsidRDefault="00693E7A" w:rsidP="00B86997">
      <w:pPr>
        <w:rPr>
          <w:rFonts w:ascii="Arial" w:hAnsi="Arial" w:cs="Arial"/>
          <w:sz w:val="20"/>
          <w:szCs w:val="20"/>
        </w:rPr>
      </w:pPr>
      <w:r w:rsidRPr="00435377">
        <w:rPr>
          <w:rFonts w:ascii="Arial" w:hAnsi="Arial" w:cs="Arial"/>
          <w:sz w:val="20"/>
          <w:szCs w:val="20"/>
        </w:rPr>
        <w:t>KARAMBA Sandra (agence Levallois)</w:t>
      </w:r>
    </w:p>
    <w:p w14:paraId="6D1FCA90" w14:textId="5CAEC4B7" w:rsidR="00505885" w:rsidRDefault="00505885" w:rsidP="00B869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FRANCK Jean-François (agence Levallois)</w:t>
      </w:r>
    </w:p>
    <w:p w14:paraId="0CA78B5E" w14:textId="7B56E955" w:rsidR="00505885" w:rsidRDefault="00505885" w:rsidP="00B869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BOUGUESSA Nas</w:t>
      </w:r>
      <w:r w:rsidR="00E41C2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ira (agence Lyon)</w:t>
      </w:r>
    </w:p>
    <w:p w14:paraId="1D1F043C" w14:textId="021EEA9D" w:rsidR="001F4A76" w:rsidRDefault="001F4A76" w:rsidP="00B869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COPIN Johan (agence Aix)</w:t>
      </w:r>
    </w:p>
    <w:p w14:paraId="40FE33DF" w14:textId="393E0AE4" w:rsidR="001F4A76" w:rsidRDefault="001F4A76" w:rsidP="00B869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DANTAS Sylviane (agence Nantes)</w:t>
      </w:r>
    </w:p>
    <w:p w14:paraId="3F86E2B1" w14:textId="495401A4" w:rsidR="001F4A76" w:rsidRDefault="004C1FB3" w:rsidP="00B869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MARTINELLI Sébastien (agence Levallois)</w:t>
      </w:r>
    </w:p>
    <w:p w14:paraId="5D41B4C8" w14:textId="0222B1FD" w:rsidR="004C1FB3" w:rsidRDefault="004C1FB3" w:rsidP="00B869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ROBIOLLE Stéphanie (agence Levallois)</w:t>
      </w:r>
    </w:p>
    <w:p w14:paraId="5757F96A" w14:textId="05E63C91" w:rsidR="004C1FB3" w:rsidRDefault="00854E80" w:rsidP="00B869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DIOUF Georges (agence Levallois)</w:t>
      </w:r>
    </w:p>
    <w:p w14:paraId="70BAD5B4" w14:textId="4492C94F" w:rsidR="00854E80" w:rsidRDefault="00854E80" w:rsidP="00B869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ERARD Déborah (agence Levallois)</w:t>
      </w:r>
    </w:p>
    <w:p w14:paraId="4C8A6206" w14:textId="432862EC" w:rsidR="00854E80" w:rsidRDefault="00F0699D" w:rsidP="00B869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BENABID Imane (agence Lyon)</w:t>
      </w:r>
    </w:p>
    <w:p w14:paraId="4AA97F8D" w14:textId="65F8F35A" w:rsidR="00F0699D" w:rsidRDefault="00F0699D" w:rsidP="00B869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JOUANNY Laetitia (agence Levallois)</w:t>
      </w:r>
    </w:p>
    <w:p w14:paraId="7E78DE39" w14:textId="7DF22F68" w:rsidR="00607AA0" w:rsidRDefault="00607AA0" w:rsidP="00B869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PORTENART Catherine (agence Levallois)</w:t>
      </w:r>
    </w:p>
    <w:p w14:paraId="618972DA" w14:textId="77777777" w:rsidR="00607AA0" w:rsidRDefault="00607AA0" w:rsidP="00B86997">
      <w:pPr>
        <w:rPr>
          <w:rFonts w:ascii="Arial" w:hAnsi="Arial" w:cs="Arial"/>
          <w:sz w:val="20"/>
          <w:szCs w:val="20"/>
        </w:rPr>
      </w:pPr>
    </w:p>
    <w:p w14:paraId="5AAF5976" w14:textId="77777777" w:rsidR="00D91128" w:rsidRDefault="00D91128" w:rsidP="00B86997">
      <w:pPr>
        <w:rPr>
          <w:rFonts w:ascii="Arial" w:hAnsi="Arial" w:cs="Arial"/>
          <w:sz w:val="20"/>
          <w:szCs w:val="20"/>
        </w:rPr>
      </w:pPr>
    </w:p>
    <w:p w14:paraId="31316A03" w14:textId="77777777" w:rsidR="00C8091E" w:rsidRDefault="00C8091E" w:rsidP="00B86997">
      <w:pPr>
        <w:rPr>
          <w:rFonts w:ascii="Arial" w:hAnsi="Arial" w:cs="Arial"/>
          <w:sz w:val="20"/>
          <w:szCs w:val="20"/>
        </w:rPr>
      </w:pPr>
    </w:p>
    <w:p w14:paraId="2DF2A4B6" w14:textId="7884B647" w:rsidR="00607AA0" w:rsidRDefault="00607AA0" w:rsidP="00607AA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Les élu(e)s suppléant(e)s (6)</w:t>
      </w:r>
    </w:p>
    <w:p w14:paraId="01EFC503" w14:textId="77777777" w:rsidR="00607AA0" w:rsidRDefault="00607AA0" w:rsidP="00607AA0">
      <w:pPr>
        <w:rPr>
          <w:rFonts w:ascii="Arial" w:hAnsi="Arial" w:cs="Arial"/>
          <w:b/>
          <w:bCs/>
        </w:rPr>
      </w:pPr>
    </w:p>
    <w:p w14:paraId="33CF12DB" w14:textId="32F4BEB8" w:rsidR="00607AA0" w:rsidRPr="00823672" w:rsidRDefault="00607AA0" w:rsidP="00607AA0">
      <w:pPr>
        <w:rPr>
          <w:rFonts w:ascii="Arial" w:hAnsi="Arial" w:cs="Arial"/>
          <w:sz w:val="20"/>
          <w:szCs w:val="20"/>
        </w:rPr>
      </w:pPr>
      <w:r w:rsidRPr="00823672">
        <w:rPr>
          <w:rFonts w:ascii="Arial" w:hAnsi="Arial" w:cs="Arial"/>
          <w:sz w:val="20"/>
          <w:szCs w:val="20"/>
        </w:rPr>
        <w:t>COLLET Georges (agence Levallois)</w:t>
      </w:r>
    </w:p>
    <w:p w14:paraId="3CBDE9B2" w14:textId="76B3FFFA" w:rsidR="00607AA0" w:rsidRPr="00435377" w:rsidRDefault="00607AA0" w:rsidP="00607A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823672">
        <w:rPr>
          <w:rFonts w:ascii="Arial" w:hAnsi="Arial" w:cs="Arial"/>
          <w:sz w:val="20"/>
          <w:szCs w:val="20"/>
        </w:rPr>
        <w:t>ARESKA Marine</w:t>
      </w:r>
      <w:r>
        <w:rPr>
          <w:rFonts w:ascii="Arial" w:hAnsi="Arial" w:cs="Arial"/>
          <w:sz w:val="20"/>
          <w:szCs w:val="20"/>
        </w:rPr>
        <w:t xml:space="preserve"> (agence Levallois)</w:t>
      </w:r>
    </w:p>
    <w:p w14:paraId="5CBB1BC4" w14:textId="1A7E67A6" w:rsidR="00607AA0" w:rsidRDefault="00607AA0" w:rsidP="00607A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BONNET Julien (agence Aix)</w:t>
      </w:r>
    </w:p>
    <w:p w14:paraId="112520B2" w14:textId="26A4EB58" w:rsidR="00607AA0" w:rsidRDefault="00607AA0" w:rsidP="00607A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ROY Simon (agence Nantes)</w:t>
      </w:r>
    </w:p>
    <w:p w14:paraId="5864151E" w14:textId="7298BE19" w:rsidR="00607AA0" w:rsidRDefault="00607AA0" w:rsidP="00607A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MARTEAU Antoine (agence Nantes)</w:t>
      </w:r>
    </w:p>
    <w:p w14:paraId="5A4FC816" w14:textId="77777777" w:rsidR="00607AA0" w:rsidRDefault="00910B42" w:rsidP="00607A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MARTIN Eric (</w:t>
      </w:r>
      <w:r w:rsidR="000A74D4">
        <w:rPr>
          <w:rFonts w:ascii="Arial" w:hAnsi="Arial" w:cs="Arial"/>
          <w:sz w:val="20"/>
          <w:szCs w:val="20"/>
        </w:rPr>
        <w:t xml:space="preserve">agence </w:t>
      </w:r>
      <w:r>
        <w:rPr>
          <w:rFonts w:ascii="Arial" w:hAnsi="Arial" w:cs="Arial"/>
          <w:sz w:val="20"/>
          <w:szCs w:val="20"/>
        </w:rPr>
        <w:t>Aix)</w:t>
      </w:r>
      <w:r w:rsidR="00DE1EAF">
        <w:rPr>
          <w:rFonts w:ascii="Arial" w:hAnsi="Arial" w:cs="Arial"/>
          <w:sz w:val="20"/>
          <w:szCs w:val="20"/>
        </w:rPr>
        <w:tab/>
      </w:r>
    </w:p>
    <w:p w14:paraId="5BE2C0EA" w14:textId="77777777" w:rsidR="00607AA0" w:rsidRDefault="00607AA0" w:rsidP="00607AA0">
      <w:pPr>
        <w:rPr>
          <w:rFonts w:ascii="Arial" w:hAnsi="Arial" w:cs="Arial"/>
          <w:sz w:val="20"/>
          <w:szCs w:val="20"/>
        </w:rPr>
      </w:pPr>
    </w:p>
    <w:p w14:paraId="652B57BA" w14:textId="77777777" w:rsidR="00607AA0" w:rsidRDefault="00607AA0" w:rsidP="00607AA0">
      <w:pPr>
        <w:rPr>
          <w:rFonts w:ascii="Arial" w:hAnsi="Arial" w:cs="Arial"/>
          <w:sz w:val="20"/>
          <w:szCs w:val="20"/>
        </w:rPr>
      </w:pPr>
    </w:p>
    <w:p w14:paraId="5D99FB0E" w14:textId="77777777" w:rsidR="00607AA0" w:rsidRDefault="00607AA0" w:rsidP="00607AA0">
      <w:pPr>
        <w:rPr>
          <w:rFonts w:ascii="Arial" w:hAnsi="Arial" w:cs="Arial"/>
          <w:sz w:val="20"/>
          <w:szCs w:val="20"/>
        </w:rPr>
      </w:pPr>
    </w:p>
    <w:p w14:paraId="387E08A9" w14:textId="69D5B7A1" w:rsidR="00607AA0" w:rsidRDefault="00607AA0" w:rsidP="00607A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représentant syndical CFE-CGC est Antoine LEHUEDE</w:t>
      </w:r>
      <w:r w:rsidR="00DE1EAF">
        <w:rPr>
          <w:rFonts w:ascii="Arial" w:hAnsi="Arial" w:cs="Arial"/>
          <w:sz w:val="20"/>
          <w:szCs w:val="20"/>
        </w:rPr>
        <w:tab/>
      </w:r>
      <w:r w:rsidR="00DE1EAF">
        <w:rPr>
          <w:rFonts w:ascii="Arial" w:hAnsi="Arial" w:cs="Arial"/>
          <w:sz w:val="20"/>
          <w:szCs w:val="20"/>
        </w:rPr>
        <w:tab/>
      </w:r>
    </w:p>
    <w:p w14:paraId="04B7003B" w14:textId="64B00F73" w:rsidR="001C0127" w:rsidRDefault="00607AA0" w:rsidP="00607AA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Le délégué syndical CFE-CGC est Antoine LEHUEDE</w:t>
      </w:r>
      <w:r w:rsidR="00DE1EAF">
        <w:rPr>
          <w:rFonts w:ascii="Arial" w:hAnsi="Arial" w:cs="Arial"/>
          <w:sz w:val="20"/>
          <w:szCs w:val="20"/>
        </w:rPr>
        <w:tab/>
      </w:r>
    </w:p>
    <w:p w14:paraId="5A39A09A" w14:textId="77777777" w:rsidR="00214A15" w:rsidRPr="00435377" w:rsidRDefault="00214A15" w:rsidP="00214A15">
      <w:pPr>
        <w:ind w:left="2832" w:firstLine="708"/>
        <w:rPr>
          <w:rFonts w:ascii="Arial" w:hAnsi="Arial" w:cs="Arial"/>
          <w:sz w:val="20"/>
          <w:szCs w:val="20"/>
          <w:u w:val="single"/>
        </w:rPr>
      </w:pPr>
    </w:p>
    <w:p w14:paraId="6ACDAB5F" w14:textId="464D04E4" w:rsidR="001C0127" w:rsidRDefault="00910B42" w:rsidP="00B869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296A81E" w14:textId="77777777" w:rsidR="00993209" w:rsidRDefault="00993209" w:rsidP="00B86997">
      <w:pPr>
        <w:rPr>
          <w:rFonts w:ascii="Arial" w:hAnsi="Arial" w:cs="Arial"/>
          <w:sz w:val="20"/>
          <w:szCs w:val="20"/>
        </w:rPr>
      </w:pPr>
    </w:p>
    <w:p w14:paraId="221F550D" w14:textId="77777777" w:rsidR="00951E0F" w:rsidRPr="00793517" w:rsidRDefault="00951E0F" w:rsidP="00951E0F">
      <w:pPr>
        <w:pStyle w:val="NormalWeb"/>
        <w:rPr>
          <w:rFonts w:ascii="Calibri" w:eastAsia="Calibri" w:hAnsi="Calibri" w:cs="Calibri"/>
          <w:sz w:val="22"/>
          <w:szCs w:val="22"/>
        </w:rPr>
      </w:pPr>
      <w:r w:rsidRPr="1D633D79">
        <w:rPr>
          <w:rFonts w:eastAsia="Aptos"/>
          <w:color w:val="000000" w:themeColor="text1"/>
          <w:sz w:val="22"/>
          <w:szCs w:val="22"/>
        </w:rPr>
        <w:t>Vous trouverez toutes les informations relatives au CSE et aux avantages qu’il propose</w:t>
      </w:r>
      <w:r w:rsidRPr="1D633D79">
        <w:t xml:space="preserve"> sur le site [CSE](</w:t>
      </w:r>
      <w:hyperlink r:id="rId11" w:history="1">
        <w:r w:rsidRPr="00793517">
          <w:rPr>
            <w:rStyle w:val="Lienhypertexte"/>
          </w:rPr>
          <w:t>https://cse-ues-micropole.site.glady.com/</w:t>
        </w:r>
      </w:hyperlink>
      <w:proofErr w:type="gramStart"/>
      <w:r w:rsidRPr="1D633D79">
        <w:t>).</w:t>
      </w:r>
      <w:r w:rsidRPr="00793517">
        <w:rPr>
          <w:rFonts w:ascii="Calibri" w:eastAsia="Calibri" w:hAnsi="Calibri" w:cs="Calibri"/>
          <w:sz w:val="22"/>
          <w:szCs w:val="22"/>
        </w:rPr>
        <w:t>Pour</w:t>
      </w:r>
      <w:proofErr w:type="gramEnd"/>
      <w:r w:rsidRPr="00793517">
        <w:rPr>
          <w:rFonts w:ascii="Calibri" w:eastAsia="Calibri" w:hAnsi="Calibri" w:cs="Calibri"/>
          <w:sz w:val="22"/>
          <w:szCs w:val="22"/>
        </w:rPr>
        <w:t xml:space="preserve"> toute création de compte</w:t>
      </w:r>
      <w:r>
        <w:rPr>
          <w:rFonts w:ascii="Calibri" w:eastAsia="Calibri" w:hAnsi="Calibri" w:cs="Calibri"/>
          <w:sz w:val="22"/>
          <w:szCs w:val="22"/>
        </w:rPr>
        <w:t xml:space="preserve"> sur </w:t>
      </w:r>
      <w:proofErr w:type="spellStart"/>
      <w:r>
        <w:rPr>
          <w:rFonts w:ascii="Calibri" w:eastAsia="Calibri" w:hAnsi="Calibri" w:cs="Calibri"/>
          <w:sz w:val="22"/>
          <w:szCs w:val="22"/>
        </w:rPr>
        <w:t>glady</w:t>
      </w:r>
      <w:proofErr w:type="spellEnd"/>
      <w:r w:rsidRPr="00793517">
        <w:rPr>
          <w:rFonts w:ascii="Calibri" w:eastAsia="Calibri" w:hAnsi="Calibri" w:cs="Calibri"/>
          <w:sz w:val="22"/>
          <w:szCs w:val="22"/>
        </w:rPr>
        <w:t xml:space="preserve">, il suffit d’envoyer un mail </w:t>
      </w:r>
      <w:r>
        <w:rPr>
          <w:rFonts w:ascii="Calibri" w:eastAsia="Calibri" w:hAnsi="Calibri" w:cs="Calibri"/>
          <w:sz w:val="22"/>
          <w:szCs w:val="22"/>
        </w:rPr>
        <w:t xml:space="preserve">au </w:t>
      </w:r>
      <w:r w:rsidRPr="1D633D79">
        <w:t>[CSE]</w:t>
      </w:r>
      <w:r>
        <w:t>(mailto:</w:t>
      </w:r>
      <w:hyperlink r:id="rId12" w:history="1">
        <w:r w:rsidRPr="00793517">
          <w:rPr>
            <w:rStyle w:val="Lienhypertexte"/>
            <w:rFonts w:ascii="Calibri" w:eastAsia="Calibri" w:hAnsi="Calibri" w:cs="Calibri"/>
            <w:sz w:val="22"/>
            <w:szCs w:val="22"/>
          </w:rPr>
          <w:t>CSE-Activites@micropole.com</w:t>
        </w:r>
      </w:hyperlink>
      <w:r>
        <w:rPr>
          <w:rFonts w:ascii="Calibri" w:eastAsia="Calibri" w:hAnsi="Calibri" w:cs="Calibri"/>
          <w:sz w:val="22"/>
          <w:szCs w:val="22"/>
        </w:rPr>
        <w:t>)</w:t>
      </w:r>
      <w:r w:rsidRPr="00793517">
        <w:rPr>
          <w:rFonts w:ascii="Calibri" w:eastAsia="Calibri" w:hAnsi="Calibri" w:cs="Calibri"/>
          <w:sz w:val="22"/>
          <w:szCs w:val="22"/>
        </w:rPr>
        <w:t xml:space="preserve"> avec les informations suivantes : </w:t>
      </w:r>
    </w:p>
    <w:p w14:paraId="270E8A33" w14:textId="77777777" w:rsidR="00951E0F" w:rsidRPr="00793517" w:rsidRDefault="00951E0F" w:rsidP="00951E0F">
      <w:pPr>
        <w:numPr>
          <w:ilvl w:val="0"/>
          <w:numId w:val="4"/>
        </w:numPr>
        <w:spacing w:before="100" w:beforeAutospacing="1" w:after="100" w:afterAutospacing="1"/>
        <w:rPr>
          <w:rFonts w:eastAsia="Calibri"/>
        </w:rPr>
      </w:pPr>
      <w:proofErr w:type="gramStart"/>
      <w:r w:rsidRPr="00793517">
        <w:rPr>
          <w:rFonts w:eastAsia="Calibri"/>
        </w:rPr>
        <w:lastRenderedPageBreak/>
        <w:t>nom</w:t>
      </w:r>
      <w:proofErr w:type="gramEnd"/>
    </w:p>
    <w:p w14:paraId="73D87C06" w14:textId="77777777" w:rsidR="00951E0F" w:rsidRPr="00793517" w:rsidRDefault="00951E0F" w:rsidP="00951E0F">
      <w:pPr>
        <w:numPr>
          <w:ilvl w:val="0"/>
          <w:numId w:val="4"/>
        </w:numPr>
        <w:spacing w:before="100" w:beforeAutospacing="1" w:after="100" w:afterAutospacing="1"/>
        <w:rPr>
          <w:rFonts w:eastAsia="Calibri"/>
        </w:rPr>
      </w:pPr>
      <w:proofErr w:type="gramStart"/>
      <w:r w:rsidRPr="00793517">
        <w:rPr>
          <w:rFonts w:eastAsia="Calibri"/>
        </w:rPr>
        <w:t>prénom</w:t>
      </w:r>
      <w:proofErr w:type="gramEnd"/>
    </w:p>
    <w:p w14:paraId="531AE68B" w14:textId="77777777" w:rsidR="00951E0F" w:rsidRPr="00793517" w:rsidRDefault="00951E0F" w:rsidP="00951E0F">
      <w:pPr>
        <w:numPr>
          <w:ilvl w:val="0"/>
          <w:numId w:val="4"/>
        </w:numPr>
        <w:spacing w:before="100" w:beforeAutospacing="1" w:after="100" w:afterAutospacing="1"/>
        <w:rPr>
          <w:rFonts w:eastAsia="Calibri"/>
        </w:rPr>
      </w:pPr>
      <w:proofErr w:type="gramStart"/>
      <w:r w:rsidRPr="00793517">
        <w:rPr>
          <w:rFonts w:eastAsia="Calibri"/>
        </w:rPr>
        <w:t>date</w:t>
      </w:r>
      <w:proofErr w:type="gramEnd"/>
      <w:r w:rsidRPr="00793517">
        <w:rPr>
          <w:rFonts w:eastAsia="Calibri"/>
        </w:rPr>
        <w:t xml:space="preserve"> de naissance</w:t>
      </w:r>
    </w:p>
    <w:p w14:paraId="4A0B3FC8" w14:textId="77777777" w:rsidR="00951E0F" w:rsidRPr="00793517" w:rsidRDefault="00951E0F" w:rsidP="00951E0F">
      <w:pPr>
        <w:numPr>
          <w:ilvl w:val="0"/>
          <w:numId w:val="4"/>
        </w:numPr>
        <w:spacing w:before="100" w:beforeAutospacing="1" w:after="100" w:afterAutospacing="1"/>
        <w:rPr>
          <w:rFonts w:eastAsia="Calibri"/>
        </w:rPr>
      </w:pPr>
      <w:proofErr w:type="gramStart"/>
      <w:r w:rsidRPr="00793517">
        <w:rPr>
          <w:rFonts w:eastAsia="Calibri"/>
        </w:rPr>
        <w:t>date</w:t>
      </w:r>
      <w:proofErr w:type="gramEnd"/>
      <w:r w:rsidRPr="00793517">
        <w:rPr>
          <w:rFonts w:eastAsia="Calibri"/>
        </w:rPr>
        <w:t xml:space="preserve"> d'arrivée</w:t>
      </w:r>
    </w:p>
    <w:p w14:paraId="2C9ABAF7" w14:textId="77777777" w:rsidR="00951E0F" w:rsidRPr="00793517" w:rsidRDefault="00951E0F" w:rsidP="00951E0F">
      <w:pPr>
        <w:numPr>
          <w:ilvl w:val="0"/>
          <w:numId w:val="4"/>
        </w:numPr>
        <w:spacing w:before="100" w:beforeAutospacing="1" w:after="100" w:afterAutospacing="1"/>
        <w:rPr>
          <w:rFonts w:eastAsia="Calibri"/>
        </w:rPr>
      </w:pPr>
      <w:proofErr w:type="gramStart"/>
      <w:r w:rsidRPr="00793517">
        <w:rPr>
          <w:rFonts w:eastAsia="Calibri"/>
        </w:rPr>
        <w:t>type</w:t>
      </w:r>
      <w:proofErr w:type="gramEnd"/>
      <w:r w:rsidRPr="00793517">
        <w:rPr>
          <w:rFonts w:eastAsia="Calibri"/>
        </w:rPr>
        <w:t xml:space="preserve"> de contrat</w:t>
      </w:r>
    </w:p>
    <w:p w14:paraId="4703715E" w14:textId="77777777" w:rsidR="00951E0F" w:rsidRPr="00793517" w:rsidRDefault="00951E0F" w:rsidP="00951E0F">
      <w:pPr>
        <w:numPr>
          <w:ilvl w:val="0"/>
          <w:numId w:val="4"/>
        </w:numPr>
        <w:spacing w:before="100" w:beforeAutospacing="1" w:after="100" w:afterAutospacing="1"/>
        <w:rPr>
          <w:rFonts w:eastAsia="Calibri"/>
        </w:rPr>
      </w:pPr>
      <w:proofErr w:type="gramStart"/>
      <w:r w:rsidRPr="00793517">
        <w:rPr>
          <w:rFonts w:eastAsia="Calibri"/>
        </w:rPr>
        <w:t>adresse</w:t>
      </w:r>
      <w:proofErr w:type="gramEnd"/>
      <w:r w:rsidRPr="00793517">
        <w:rPr>
          <w:rFonts w:eastAsia="Calibri"/>
        </w:rPr>
        <w:t xml:space="preserve"> email Micropole </w:t>
      </w:r>
    </w:p>
    <w:p w14:paraId="6A21029B" w14:textId="77777777" w:rsidR="00951E0F" w:rsidRDefault="00951E0F" w:rsidP="00951E0F">
      <w:r>
        <w:t xml:space="preserve">Le bureau du Comité Social et Économique (CSE) à Levallois est situé au 1er étage. Si vous avez besoin de contacter le CSE ou de vous y rendre pour des informations, des démarches ou des consultations, vous trouverez leur bureau à cet emplacement.  </w:t>
      </w:r>
    </w:p>
    <w:p w14:paraId="1C2DEDDD" w14:textId="77777777" w:rsidR="00951E0F" w:rsidRDefault="00951E0F" w:rsidP="00B86997">
      <w:pPr>
        <w:rPr>
          <w:rFonts w:ascii="Arial" w:hAnsi="Arial" w:cs="Arial"/>
          <w:sz w:val="20"/>
          <w:szCs w:val="20"/>
        </w:rPr>
      </w:pPr>
    </w:p>
    <w:p w14:paraId="5B684D9A" w14:textId="77777777" w:rsidR="00CC4454" w:rsidRDefault="00CC4454" w:rsidP="00B86997">
      <w:pPr>
        <w:rPr>
          <w:rFonts w:ascii="Arial" w:hAnsi="Arial" w:cs="Arial"/>
          <w:sz w:val="20"/>
          <w:szCs w:val="20"/>
        </w:rPr>
      </w:pPr>
    </w:p>
    <w:p w14:paraId="08F4D2B9" w14:textId="77777777" w:rsidR="00CC4454" w:rsidRDefault="00CC4454" w:rsidP="00B86997">
      <w:pPr>
        <w:rPr>
          <w:rFonts w:ascii="Arial" w:hAnsi="Arial" w:cs="Arial"/>
          <w:sz w:val="20"/>
          <w:szCs w:val="20"/>
        </w:rPr>
      </w:pPr>
    </w:p>
    <w:p w14:paraId="7E00A733" w14:textId="5C138CD2" w:rsidR="00717357" w:rsidRPr="00717357" w:rsidRDefault="00717357" w:rsidP="00B86997">
      <w:pPr>
        <w:rPr>
          <w:rFonts w:ascii="Arial" w:hAnsi="Arial" w:cs="Arial"/>
          <w:b/>
          <w:bCs/>
          <w:sz w:val="20"/>
          <w:szCs w:val="20"/>
        </w:rPr>
      </w:pPr>
      <w:r w:rsidRPr="00717357">
        <w:rPr>
          <w:rFonts w:ascii="Arial" w:hAnsi="Arial" w:cs="Arial"/>
          <w:b/>
          <w:bCs/>
          <w:sz w:val="20"/>
          <w:szCs w:val="20"/>
        </w:rPr>
        <w:t xml:space="preserve">Chèques vacances : </w:t>
      </w:r>
    </w:p>
    <w:p w14:paraId="3FDAEDD2" w14:textId="1FF7EC06" w:rsidR="00717357" w:rsidRPr="002E655E" w:rsidRDefault="00717357" w:rsidP="00522E7C">
      <w:pPr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</w:rPr>
        <w:t xml:space="preserve">Pour toute demande </w:t>
      </w:r>
      <w:r>
        <w:rPr>
          <w:rFonts w:ascii="Calibri" w:hAnsi="Calibri" w:cs="Calibri"/>
        </w:rPr>
        <w:t>concern</w:t>
      </w:r>
      <w:r>
        <w:rPr>
          <w:rFonts w:ascii="Calibri" w:hAnsi="Calibri" w:cs="Calibri"/>
        </w:rPr>
        <w:t>ant</w:t>
      </w:r>
      <w:r>
        <w:rPr>
          <w:rFonts w:ascii="Calibri" w:hAnsi="Calibri" w:cs="Calibri"/>
        </w:rPr>
        <w:t xml:space="preserve"> les chèques vacances qui peuvent être proposés par le CSE, </w:t>
      </w:r>
      <w:r w:rsidR="00522E7C">
        <w:rPr>
          <w:rFonts w:ascii="Calibri" w:hAnsi="Calibri" w:cs="Calibri"/>
        </w:rPr>
        <w:t xml:space="preserve">vous pouvez les contacter par mail : </w:t>
      </w:r>
      <w:r w:rsidR="00522E7C" w:rsidRPr="1D633D79">
        <w:t>[CSE]</w:t>
      </w:r>
      <w:r w:rsidR="00522E7C">
        <w:t>(</w:t>
      </w:r>
      <w:proofErr w:type="gramStart"/>
      <w:r w:rsidR="00522E7C">
        <w:t>mailto:</w:t>
      </w:r>
      <w:proofErr w:type="gramEnd"/>
      <w:hyperlink r:id="rId13" w:history="1">
        <w:r w:rsidR="00522E7C" w:rsidRPr="00793517">
          <w:rPr>
            <w:rStyle w:val="Lienhypertexte"/>
            <w:rFonts w:ascii="Calibri" w:eastAsia="Calibri" w:hAnsi="Calibri" w:cs="Calibri"/>
            <w:sz w:val="22"/>
            <w:szCs w:val="22"/>
          </w:rPr>
          <w:t>CSE-Activites@micropole.com</w:t>
        </w:r>
      </w:hyperlink>
      <w:r w:rsidR="00522E7C">
        <w:rPr>
          <w:rFonts w:ascii="Calibri" w:eastAsia="Calibri" w:hAnsi="Calibri" w:cs="Calibri"/>
          <w:sz w:val="22"/>
          <w:szCs w:val="22"/>
        </w:rPr>
        <w:t>)</w:t>
      </w:r>
      <w:r w:rsidR="00522E7C" w:rsidRPr="002E655E">
        <w:rPr>
          <w:rFonts w:ascii="Arial" w:hAnsi="Arial" w:cs="Arial"/>
          <w:sz w:val="20"/>
          <w:szCs w:val="20"/>
        </w:rPr>
        <w:t xml:space="preserve"> </w:t>
      </w:r>
    </w:p>
    <w:sectPr w:rsidR="00717357" w:rsidRPr="002E655E" w:rsidSect="005F553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77B2A" w14:textId="77777777" w:rsidR="006C21F4" w:rsidRDefault="006C21F4" w:rsidP="00FF7E5D">
      <w:r>
        <w:separator/>
      </w:r>
    </w:p>
  </w:endnote>
  <w:endnote w:type="continuationSeparator" w:id="0">
    <w:p w14:paraId="0A27C67A" w14:textId="77777777" w:rsidR="006C21F4" w:rsidRDefault="006C21F4" w:rsidP="00FF7E5D">
      <w:r>
        <w:continuationSeparator/>
      </w:r>
    </w:p>
  </w:endnote>
  <w:endnote w:type="continuationNotice" w:id="1">
    <w:p w14:paraId="1D64FC50" w14:textId="77777777" w:rsidR="006C21F4" w:rsidRDefault="006C21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Arial"/>
    <w:charset w:val="00"/>
    <w:family w:val="swiss"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80FEC" w14:textId="77777777" w:rsidR="00951E0F" w:rsidRDefault="00951E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D920D" w14:textId="5BB35DCF" w:rsidR="00653863" w:rsidRPr="00E11B4B" w:rsidRDefault="00E11B4B" w:rsidP="006B7EEB">
    <w:pPr>
      <w:tabs>
        <w:tab w:val="center" w:pos="4536"/>
        <w:tab w:val="right" w:pos="9072"/>
      </w:tabs>
      <w:jc w:val="right"/>
    </w:pPr>
    <w:r w:rsidRPr="00E11B4B">
      <w:rPr>
        <w:rFonts w:ascii="Arial" w:hAnsi="Arial" w:cs="Arial"/>
        <w:sz w:val="20"/>
      </w:rPr>
      <w:t xml:space="preserve">Page </w:t>
    </w:r>
    <w:r w:rsidRPr="00E11B4B">
      <w:rPr>
        <w:rFonts w:ascii="Arial" w:hAnsi="Arial" w:cs="Arial"/>
        <w:sz w:val="20"/>
      </w:rPr>
      <w:fldChar w:fldCharType="begin"/>
    </w:r>
    <w:r w:rsidRPr="00E11B4B">
      <w:rPr>
        <w:rFonts w:ascii="Arial" w:hAnsi="Arial" w:cs="Arial"/>
        <w:sz w:val="20"/>
      </w:rPr>
      <w:instrText>PAGE  \* Arabic  \* MERGEFORMAT</w:instrText>
    </w:r>
    <w:r w:rsidRPr="00E11B4B">
      <w:rPr>
        <w:rFonts w:ascii="Arial" w:hAnsi="Arial" w:cs="Arial"/>
        <w:sz w:val="20"/>
      </w:rPr>
      <w:fldChar w:fldCharType="separate"/>
    </w:r>
    <w:r w:rsidRPr="00E11B4B">
      <w:rPr>
        <w:rFonts w:ascii="Arial" w:hAnsi="Arial" w:cs="Arial"/>
        <w:sz w:val="20"/>
      </w:rPr>
      <w:t>1</w:t>
    </w:r>
    <w:r w:rsidRPr="00E11B4B">
      <w:rPr>
        <w:rFonts w:ascii="Arial" w:hAnsi="Arial" w:cs="Arial"/>
        <w:sz w:val="20"/>
      </w:rPr>
      <w:fldChar w:fldCharType="end"/>
    </w:r>
    <w:r w:rsidRPr="00E11B4B">
      <w:rPr>
        <w:rFonts w:ascii="Arial" w:hAnsi="Arial" w:cs="Arial"/>
        <w:sz w:val="20"/>
      </w:rPr>
      <w:t xml:space="preserve"> sur </w:t>
    </w:r>
    <w:r w:rsidRPr="00E11B4B">
      <w:rPr>
        <w:rFonts w:ascii="Arial" w:hAnsi="Arial" w:cs="Arial"/>
        <w:sz w:val="20"/>
      </w:rPr>
      <w:fldChar w:fldCharType="begin"/>
    </w:r>
    <w:r w:rsidRPr="00E11B4B">
      <w:rPr>
        <w:rFonts w:ascii="Arial" w:hAnsi="Arial" w:cs="Arial"/>
        <w:sz w:val="20"/>
      </w:rPr>
      <w:instrText>NUMPAGES  \* Arabic  \* MERGEFORMAT</w:instrText>
    </w:r>
    <w:r w:rsidRPr="00E11B4B">
      <w:rPr>
        <w:rFonts w:ascii="Arial" w:hAnsi="Arial" w:cs="Arial"/>
        <w:sz w:val="20"/>
      </w:rPr>
      <w:fldChar w:fldCharType="separate"/>
    </w:r>
    <w:r w:rsidRPr="00E11B4B">
      <w:rPr>
        <w:rFonts w:ascii="Arial" w:hAnsi="Arial" w:cs="Arial"/>
        <w:sz w:val="20"/>
      </w:rPr>
      <w:t>2</w:t>
    </w:r>
    <w:r w:rsidRPr="00E11B4B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872CE" w14:textId="77777777" w:rsidR="00951E0F" w:rsidRDefault="00951E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AA090" w14:textId="77777777" w:rsidR="006C21F4" w:rsidRDefault="006C21F4" w:rsidP="00FF7E5D">
      <w:r>
        <w:separator/>
      </w:r>
    </w:p>
  </w:footnote>
  <w:footnote w:type="continuationSeparator" w:id="0">
    <w:p w14:paraId="317E379F" w14:textId="77777777" w:rsidR="006C21F4" w:rsidRDefault="006C21F4" w:rsidP="00FF7E5D">
      <w:r>
        <w:continuationSeparator/>
      </w:r>
    </w:p>
  </w:footnote>
  <w:footnote w:type="continuationNotice" w:id="1">
    <w:p w14:paraId="7A6EE96B" w14:textId="77777777" w:rsidR="006C21F4" w:rsidRDefault="006C21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3F470" w14:textId="77777777" w:rsidR="00951E0F" w:rsidRDefault="00951E0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3053A" w14:textId="5038EF0C" w:rsidR="006B7EEB" w:rsidRPr="00951E0F" w:rsidRDefault="006B7EEB" w:rsidP="00951E0F">
    <w:pPr>
      <w:pStyle w:val="En-tte"/>
    </w:pPr>
    <w:bookmarkStart w:id="0" w:name="_Hlk116478165"/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34912" w14:textId="5A953546" w:rsidR="005F5536" w:rsidRPr="00951E0F" w:rsidRDefault="005F5536" w:rsidP="00951E0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D1235"/>
    <w:multiLevelType w:val="hybridMultilevel"/>
    <w:tmpl w:val="9CA619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A38F1"/>
    <w:multiLevelType w:val="hybridMultilevel"/>
    <w:tmpl w:val="26D2B9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F639C"/>
    <w:multiLevelType w:val="hybridMultilevel"/>
    <w:tmpl w:val="5A26FE7C"/>
    <w:lvl w:ilvl="0" w:tplc="A9E4FD8C">
      <w:numFmt w:val="bullet"/>
      <w:lvlText w:val="-"/>
      <w:lvlJc w:val="left"/>
      <w:pPr>
        <w:ind w:left="720" w:hanging="360"/>
      </w:pPr>
      <w:rPr>
        <w:rFonts w:ascii="Aptos" w:eastAsia="Times New Roman" w:hAnsi="Aptos" w:cs="Apto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87458"/>
    <w:multiLevelType w:val="hybridMultilevel"/>
    <w:tmpl w:val="B27841EC"/>
    <w:lvl w:ilvl="0" w:tplc="92BA53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17837">
    <w:abstractNumId w:val="3"/>
  </w:num>
  <w:num w:numId="2" w16cid:durableId="13189576">
    <w:abstractNumId w:val="1"/>
  </w:num>
  <w:num w:numId="3" w16cid:durableId="1581866880">
    <w:abstractNumId w:val="0"/>
  </w:num>
  <w:num w:numId="4" w16cid:durableId="114361857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ersonnalise" w:val=" Champ personnalisé : GA"/>
    <w:docVar w:name="SAGE_APPLICATION" w:val="1800"/>
    <w:docVar w:name="SAGE_CREATOR" w:val="PAIE100"/>
    <w:docVar w:name="SALBQUE_BICBanque1" w:val=" BIC de la 1e banque "/>
    <w:docVar w:name="SALBQUE_BICBanque2" w:val=" BIC de la 2e banque "/>
    <w:docVar w:name="SALBQUE_CodePaysBanque1" w:val=" Code pays de la 1e banque "/>
    <w:docVar w:name="SALBQUE_CodePaysBanque2" w:val=" Code pays de la 2e banque "/>
    <w:docVar w:name="SALBQUE_IBANBanque1" w:val=" IBAN de la 1e banque "/>
    <w:docVar w:name="SALBQUE_IBANBanque2" w:val=" IBAN de la 2e banque "/>
    <w:docVar w:name="SALBQUE_ModePaiement" w:val=" Mode de paiement "/>
    <w:docVar w:name="SALBQUE_NoBanqueEtablissementPayeur" w:val=" N° de banque de l'établissement payeur "/>
    <w:docVar w:name="SALBQUE_NoBanquePaiement" w:val=" N° de banque pour le paiement "/>
    <w:docVar w:name="SALBQUE_NomBanque1" w:val=" Nom de la 1e banque du salarié "/>
    <w:docVar w:name="SALBQUE_NomBanque2" w:val=" Nom de la 2e banque du salarié "/>
    <w:docVar w:name="SALBQUE_NomGuichetBanque1" w:val=" Nom du guichet de la 1e banque "/>
    <w:docVar w:name="SALBQUE_NomGuichetBanque2" w:val=" Nom du guichet de la 2e banque "/>
    <w:docVar w:name="SALBQUE_NouveauRompu" w:val=" Nouveau rompu (bulletin en cours) "/>
    <w:docVar w:name="SALBQUE_RIBBanque1" w:val=" RIB de la 1e banque "/>
    <w:docVar w:name="SALBQUE_RIBBanque2" w:val=" RIB de la 2e banque "/>
    <w:docVar w:name="SALBQUE_RIBEtablissementPayeur" w:val=" RIB établissement payeur "/>
    <w:docVar w:name="SALBQUE_RompuReglementPrecedent" w:val=" Rompu du règlement précédent "/>
    <w:docVar w:name="SALBQUE_TypeBanque1" w:val=" Type de la 1e banque  "/>
    <w:docVar w:name="SALBQUE_TypeBanque2" w:val=" Type de la 2e banque  "/>
    <w:docVar w:name="SALBULL_AB_CSG1   " w:val=" Assiette de la CSG 1 (mois en cours)                      "/>
    <w:docVar w:name="SALBULL_AB_CSG2   " w:val=" Assiette de la CSG 2 (mois en cours)                     "/>
    <w:docVar w:name="SALBULL_AB_RDS1   " w:val=" Assiette RDS 1(mois en cours)                            "/>
    <w:docVar w:name="SALBULL_AB_RDS2   " w:val=" Assiette RDS 2 (mois en cours)                           "/>
    <w:docVar w:name="SALBULL_ABATMENT  " w:val=" Abattement (mois en cours)                    "/>
    <w:docVar w:name="SALBULL_ABSENCE   " w:val=" Absence (mois en cours)                                 "/>
    <w:docVar w:name="SALBULL_ALLOCDIF  " w:val=" Allocation formation DIF (mois en cours)                 "/>
    <w:docVar w:name="SALBULL_ALLOCFORM " w:val=" Autres allocations formation (mois en cours)  "/>
    <w:docVar w:name="SALBULL_AVANTUR   " w:val=" Avantages en nature (mois en cours)           "/>
    <w:docVar w:name="SALBULL_BASEHOR   " w:val=" Base du brut horaire (mois en cours)          "/>
    <w:docVar w:name="SALBULL_BRUT      " w:val=" Brut (mois en cours)                          "/>
    <w:docVar w:name="SALBULL_BRUTCONG  " w:val=" Brut congés année en cours (mois en cours)       "/>
    <w:docVar w:name="SALBULL_BRUTFORM  " w:val=" Rémun. brute salariale réelle (mois en cours)    "/>
    <w:docVar w:name="SALBULL_BRUTFORMD " w:val=" Rémun. brute salariale déduct (mois en cours)    "/>
    <w:docVar w:name="SALBULL_BRUTPAR1  " w:val=" Brut partiel 1 (mois en cours)                   "/>
    <w:docVar w:name="SALBULL_BRUTPAR2  " w:val=" Brut partiel 2 (mois en cours)                  "/>
    <w:docVar w:name="SALBULL_CL01      " w:val=" Cumul libre 1 (mois en cours)                    "/>
    <w:docVar w:name="SALBULL_CL02      " w:val=" Cumul libre 2 (mois en cours)                    "/>
    <w:docVar w:name="SALBULL_CL03      " w:val=" Cumul libre 3 (mois en cours)                    "/>
    <w:docVar w:name="SALBULL_CL04      " w:val=" Cumul libre 4 (mois en cours)                    "/>
    <w:docVar w:name="SALBULL_CL05      " w:val=" Cumul libre 5 (mois en cours)                    "/>
    <w:docVar w:name="SALBULL_CL06      " w:val=" Cumul libre 6 (mois en cours)                    "/>
    <w:docVar w:name="SALBULL_CL07      " w:val=" Cumul libre 7 (mois en cours)                    "/>
    <w:docVar w:name="SALBULL_CL08      " w:val=" Cumul libre 8 (mois en cours)                    "/>
    <w:docVar w:name="SALBULL_CL09      " w:val=" Cumul libre 9 (mois en cours)                    "/>
    <w:docVar w:name="SALBULL_CL10      " w:val=" Cumul libre 10 (mois en cours)                   "/>
    <w:docVar w:name="SALBULL_CL11      " w:val=" Cumul libre 11(mois en cours)                   "/>
    <w:docVar w:name="SALBULL_CL12      " w:val=" Cumul libre 12 (mois en cours)                    "/>
    <w:docVar w:name="SALBULL_CL13      " w:val=" Cumul libre 13 (mois en cours)                    "/>
    <w:docVar w:name="SALBULL_CL14      " w:val=" Cumul libre 14 (mois en cours)                    "/>
    <w:docVar w:name="SALBULL_CL15      " w:val=" Cumul libre 15 (mois en cours)                    "/>
    <w:docVar w:name="SALBULL_CL16      " w:val=" Cumul libre 16 (mois en cours)                   "/>
    <w:docVar w:name="SALBULL_CL17      " w:val=" Cumul libre 17 (mois en cours)                    "/>
    <w:docVar w:name="SALBULL_CL18      " w:val=" Cumul libre 18 (mois en cours)                    "/>
    <w:docVar w:name="SALBULL_CL19      " w:val=" Cumul libre 19 (mois en cours)                    "/>
    <w:docVar w:name="SALBULL_CL20      " w:val=" Cumul libre 20 (mois en cours)                    "/>
    <w:docVar w:name="SALBULL_CL21      " w:val=" Cumul libre 21 (mois en cours)                    "/>
    <w:docVar w:name="SALBULL_CL22      " w:val=" Cumul libre 22 (mois en cours)                    "/>
    <w:docVar w:name="SALBULL_CL23      " w:val=" Cumul libre 23 (mois en cours)                   "/>
    <w:docVar w:name="SALBULL_CL24      " w:val=" Cumul libre 24 (mois en cours)                   "/>
    <w:docVar w:name="SALBULL_CL25      " w:val=" Cumul libre 25 (mois en cours)                   "/>
    <w:docVar w:name="SALBULL_CL26      " w:val=" Cumul libre 26 (mois en cours)                   "/>
    <w:docVar w:name="SALBULL_CL27      " w:val=" Cumul libre 27 (mois en cours)                   "/>
    <w:docVar w:name="SALBULL_CL28      " w:val=" Cumul libre 28 (mois en cours)                   "/>
    <w:docVar w:name="SALBULL_CL29      " w:val=" Cumul libre 29 (mois en cours)                    "/>
    <w:docVar w:name="SALBULL_CL30      " w:val=" Cumul libre 30 (mois en cours)    "/>
    <w:docVar w:name="SALBULL_CL31      " w:val=" Cumul libre 31 (mois en cours)                   "/>
    <w:docVar w:name="SALBULL_CL32      " w:val=" Cumul libre 32 (mois en cours)                   "/>
    <w:docVar w:name="SALBULL_CL33      " w:val=" Cumul libre 33 (mois en cours)                    "/>
    <w:docVar w:name="SALBULL_CL34      " w:val=" Cumul libre 34 (mois en cours)                   "/>
    <w:docVar w:name="SALBULL_CL35      " w:val=" Cumul libre 35 (mois en cours)                   "/>
    <w:docVar w:name="SALBULL_CL36      " w:val=" Cumul libre 36 (mois en cours)                   "/>
    <w:docVar w:name="SALBULL_CL37      " w:val=" Cumul libre 37 (mois en cours)                   "/>
    <w:docVar w:name="SALBULL_CL38      " w:val=" Cumul libre 38 (mois en cours)                   "/>
    <w:docVar w:name="SALBULL_CL39      " w:val=" Cumul libre 39 (mois en cours)                   "/>
    <w:docVar w:name="SALBULL_CL40      " w:val=" Cumul libre 40 (mois en cours)                  "/>
    <w:docVar w:name="SALBULL_CL41      " w:val=" Cumul libre 41(mois en cours)                   "/>
    <w:docVar w:name="SALBULL_CL42      " w:val=" Cumul libre 42 (mois en cours)                    "/>
    <w:docVar w:name="SALBULL_CL43      " w:val=" Cumul libre 43 (mois en cours)                    "/>
    <w:docVar w:name="SALBULL_CL44      " w:val=" Cumul libre 44 (mois en cours)                    "/>
    <w:docVar w:name="SALBULL_CL45      " w:val=" Cumul libre 45 (mois en cours)                    "/>
    <w:docVar w:name="SALBULL_CL46      " w:val=" Cumul libre 46 (mois en cours)                    "/>
    <w:docVar w:name="SALBULL_CL47      " w:val=" Cumul libre 47 (mois en cours)                    "/>
    <w:docVar w:name="SALBULL_CL48      " w:val=" Cumul libre 48 (mois en cours)                    "/>
    <w:docVar w:name="SALBULL_CL49      " w:val=" Cumul libre 49 (mois en cours)                    "/>
    <w:docVar w:name="SALBULL_CL50      " w:val=" Cumul libre 50 (mois en cours)                   "/>
    <w:docVar w:name="SALBULL_CL51      " w:val=" Cumul libre 51 (mois en cours)                    "/>
    <w:docVar w:name="SALBULL_CL52      " w:val=" Cumul libre 52 (mois en cours)                    "/>
    <w:docVar w:name="SALBULL_CL53      " w:val=" Cumul libre 53 (mois en cours)                    "/>
    <w:docVar w:name="SALBULL_CL54      " w:val=" Cumul libre 54 (mois en cours)                    "/>
    <w:docVar w:name="SALBULL_CL55      " w:val=" Cumul libre 55 (mois en cours)                    "/>
    <w:docVar w:name="SALBULL_CL56      " w:val=" Cumul libre 56 (mois en cours)                    "/>
    <w:docVar w:name="SALBULL_CL57      " w:val=" Cumul libre 57 (mois en cours)                    "/>
    <w:docVar w:name="SALBULL_CL58      " w:val=" Cumul libre 58 (mois en cours)                    "/>
    <w:docVar w:name="SALBULL_CL59      " w:val=" Cumul libre 59 (mois en cours)                   "/>
    <w:docVar w:name="SALBULL_CL60      " w:val=" Cumul libre 60 (mois en cours)                   "/>
    <w:docVar w:name="SALBULL_CL61      " w:val=" Cumul libre 61 (mois en cours)                   "/>
    <w:docVar w:name="SALBULL_CL62      " w:val=" Cumul libre 62 (mois en cours)                   "/>
    <w:docVar w:name="SALBULL_CL63      " w:val=" Cumul libre 63 (mois en cours)                   "/>
    <w:docVar w:name="SALBULL_CL64      " w:val=" Cumul libre 64 (mois en cours)                  "/>
    <w:docVar w:name="SALBULL_COACMOIS  " w:val=" Congés acquis dans le mois     "/>
    <w:docVar w:name="SALBULL_COPRIMOI  " w:val=" Congés pris dans le mois       "/>
    <w:docVar w:name="SALBULL_COREGMOI  " w:val=" Régularisation congés pris     "/>
    <w:docVar w:name="SALBULL_COTIPAT   " w:val=" Cotisations patronales (mois en cours)           "/>
    <w:docVar w:name="SALBULL_COTISAL   " w:val=" Cotisations salariales (mois en cours)            "/>
    <w:docVar w:name="SALBULL_COUT_TOTAL" w:val=" Coût total (mois en cours)                       "/>
    <w:docVar w:name="SALBULL_COUTOTPAT " w:val=" Coût total patronal (mois en cours)              "/>
    <w:docVar w:name="SALBULL_COUTOTSAL " w:val=" Coût total salarial (mois en cours)              "/>
    <w:docVar w:name="SALBULL_CPFORM    " w:val=" Charges patronales réelles (mois en cours)        "/>
    <w:docVar w:name="SALBULL_CPFORMD   " w:val=" Charges patronales déductibles (mois en cours)    "/>
    <w:docVar w:name="SALBULL_CPTACQ01  " w:val=" Compteur acquis 1 (mois en cours)             "/>
    <w:docVar w:name="SALBULL_CPTACQ02  " w:val=" Compteur acquis 2 (mois en cours)             "/>
    <w:docVar w:name="SALBULL_CPTACQ03  " w:val=" Compteur acquis 3 (mois en cours)             "/>
    <w:docVar w:name="SALBULL_CPTACQ04  " w:val=" Compteur acquis 4 (mois en cours)             "/>
    <w:docVar w:name="SALBULL_CPTACQ05  " w:val=" Compteur acquis 5 (mois en cours)             "/>
    <w:docVar w:name="SALBULL_CPTACQ06  " w:val=" Compteur acquis 6 (mois en cours)             "/>
    <w:docVar w:name="SALBULL_CPTACQ07  " w:val=" Compteur acquis 7 (mois en cours)              "/>
    <w:docVar w:name="SALBULL_CPTACQ08  " w:val=" Compteur acquis 8 (mois en cours)              "/>
    <w:docVar w:name="SALBULL_CPTACQ09  " w:val=" Compteur acquis 9 (mois en cours)             "/>
    <w:docVar w:name="SALBULL_CPTACQ10  " w:val=" Compteur acquis 10 (mois en cours)            "/>
    <w:docVar w:name="SALBULL_CPTACQ11  " w:val=" Compteur acquis 11 (mois en cours)           "/>
    <w:docVar w:name="SALBULL_CPTACQ12  " w:val=" Compteur acquis 12 (mois en cours)            "/>
    <w:docVar w:name="SALBULL_CPTPRI01  " w:val=" Compteur pris 1 (mois en cours)               "/>
    <w:docVar w:name="SALBULL_CPTPRI02  " w:val=" Compteur pris 2 (mois en cours)               "/>
    <w:docVar w:name="SALBULL_CPTPRI03  " w:val=" Compteur pris 3 (mois en cours)              "/>
    <w:docVar w:name="SALBULL_CPTPRI04  " w:val=" Compteur pris 4 (mois en cours)                "/>
    <w:docVar w:name="SALBULL_CPTPRI05  " w:val=" Compteur pris 5 (mois en cours)               "/>
    <w:docVar w:name="SALBULL_CPTPRI06  " w:val=" Compteur pris 6 (mois en cours)              "/>
    <w:docVar w:name="SALBULL_CPTPRI07  " w:val=" Compteur pris 7 (mois en cours)                "/>
    <w:docVar w:name="SALBULL_CPTPRI08  " w:val=" Compteur pris 8 (mois en cours)                "/>
    <w:docVar w:name="SALBULL_CPTPRI09  " w:val=" Compteur pris 9 (mois en cours)                "/>
    <w:docVar w:name="SALBULL_CPTPRI10  " w:val=" Compteur pris 10 (mois en cours)              "/>
    <w:docVar w:name="SALBULL_CPTPRI11  " w:val=" Compteur pris 11 (mois en cours)               "/>
    <w:docVar w:name="SALBULL_CPTPRI12  " w:val=" Compteur pris 12 (mois en cours)               "/>
    <w:docVar w:name="SALBULL_DIFACQUIS " w:val=" Heures D.I.F. acquises         "/>
    <w:docVar w:name="SALBULL_DIFPRIS   " w:val=" Heures D.I.F. prises           "/>
    <w:docVar w:name="SALBULL_H_NBJRREN " w:val=" Nombre de jours travaillés au-delà de 218  "/>
    <w:docVar w:name="SALBULL_HA01      " w:val=" Heures d'absence 1 (mois en cours)               "/>
    <w:docVar w:name="SALBULL_HA02      " w:val=" Heures d'absence 2 (mois en cours)          "/>
    <w:docVar w:name="SALBULL_HA03      " w:val=" Heures d'absence 3 (mois en cours)      "/>
    <w:docVar w:name="SALBULL_HA04      " w:val=" Heures d'absence 4 (mois en cours) "/>
    <w:docVar w:name="SALBULL_HA05      " w:val=" Heures d'absence 5 (mois en cours) "/>
    <w:docVar w:name="SALBULL_HA06      " w:val=" Heures d'absence 6 (mois en cours)           "/>
    <w:docVar w:name="SALBULL_HA07      " w:val=" Heures d'absence 7 (mois en cours)            "/>
    <w:docVar w:name="SALBULL_HA08      " w:val=" Heures d'absence 8 (mois en cours)           "/>
    <w:docVar w:name="SALBULL_HA09      " w:val=" Heures d'absence 9 (mois en cours)            "/>
    <w:docVar w:name="SALBULL_HA10      " w:val=" Heures d'absence 10 (mois en cours)           "/>
    <w:docVar w:name="SALBULL_HC01      " w:val=" Heures complémentaires 1 (mois en cours) "/>
    <w:docVar w:name="SALBULL_HC02      " w:val=" Heures complémentaires 2 (mois en cours)      "/>
    <w:docVar w:name="SALBULL_HORAIRE   " w:val=" Horaire (mois en cours)                       "/>
    <w:docVar w:name="SALBULL_HORFORM   " w:val=" Horaire formation (mois en cours)             "/>
    <w:docVar w:name="SALBULL_HORHEBDO  " w:val=" Horaire hebdomadaire  (mois en cours)         "/>
    <w:docVar w:name="SALBULL_HS01      " w:val=" Heures supplémentaires 1 (mois en cours) "/>
    <w:docVar w:name="SALBULL_HS02      " w:val=" Heures supplémentaires 2 (mois en cours) "/>
    <w:docVar w:name="SALBULL_HS03      " w:val=" Heures supplémentaires 3 (mois en cours)     "/>
    <w:docVar w:name="SALBULL_HS04      " w:val=" Heures supplémentaires 4 (mois en cours)      "/>
    <w:docVar w:name="SALBULL_HS05      " w:val=" Heures supplémentaires 5 (mois en cours)     "/>
    <w:docVar w:name="SALBULL_HS06      " w:val=" Heures supplémentaires 6 (mois en cours)     "/>
    <w:docVar w:name="SALBULL_HS07      " w:val=" Heures supplémentaires 7 (mois en cours)     "/>
    <w:docVar w:name="SALBULL_HS08      " w:val=" Heures supplémentaires 8 (mois en cours)     "/>
    <w:docVar w:name="SALBULL_HS09      " w:val=" Heures supplémentaires 9 (mois en cours)     "/>
    <w:docVar w:name="SALBULL_HS10      " w:val=" Heures supplémentaires 10 (mois en cours)     "/>
    <w:docVar w:name="SALBULL_NETIMPO   " w:val=" Net imposable (mois en cours)                  "/>
    <w:docVar w:name="SALBULL_NETPAIE   " w:val=" Net à payer (mois en cours)                   "/>
    <w:docVar w:name="SALBULL_NETPAIE1  " w:val=" Net à payer sur la banque 1 (mois en cours)   "/>
    <w:docVar w:name="SALBULL_NETPAIE2  " w:val=" Net à payer sur la banque 2 (mois en cours)   "/>
    <w:docVar w:name="SALBULL_PLAFOND   " w:val=" Plafond théorique du salarié (mois en cours)  "/>
    <w:docVar w:name="SALBULL_PLANCHER  " w:val=" Plancher théorique du salarié (mois en cours) "/>
    <w:docVar w:name="SALBULL_PRESENCE  " w:val=" Présence (mois en cours)                       "/>
    <w:docVar w:name="SALBULL_REPACQUI  " w:val=" Repos acquis (mois en cours)                   "/>
    <w:docVar w:name="SALBULL_REPOPRIS  " w:val=" Repos pris (mois en cours)                    "/>
    <w:docVar w:name="SALBULL_S_REPOMAJ " w:val=" Repos remplacement de majoration (mois en cours)  "/>
    <w:docVar w:name="SALBULL_S_TOT__10 " w:val=" Sous totaux 10 (mois en cours)                 "/>
    <w:docVar w:name="SALBULL_S_TOT__11 " w:val=" Sous totaux 11 (mois en cours)                 "/>
    <w:docVar w:name="SALBULL_S_TOT__12 " w:val=" Sous totaux 12 (mois en cours)                 "/>
    <w:docVar w:name="SALBULL_S_TOT__13 " w:val=" Sous totaux 13 (mois en cours)                 "/>
    <w:docVar w:name="SALBULL_S_TOT__14 " w:val=" Sous totaux 14 (mois en cours)                 "/>
    <w:docVar w:name="SALBULL_S_TOT__15 " w:val=" Sous totaux 15 (mois en cours)                 "/>
    <w:docVar w:name="SALBULL_S_TOT__16 " w:val=" Sous totaux 16 (mois en cours)                 "/>
    <w:docVar w:name="SALBULL_S_TOT__17 " w:val=" Sous totaux 17 (mois en cours)                 "/>
    <w:docVar w:name="SALBULL_S_TOT__18 " w:val=" Sous totaux 18 (mois en cours)                 "/>
    <w:docVar w:name="SALBULL_S_TOT__19 " w:val=" Sous totaux 19 (mois en cours)                 "/>
    <w:docVar w:name="SALBULL_S_TOT__20 " w:val=" Sous totaux 20 (mois en cours)                 "/>
    <w:docVar w:name="SALBULL_S_TOT_1   " w:val=" Sous totaux 1 (mois en cours)                  "/>
    <w:docVar w:name="SALBULL_S_TOT_2   " w:val=" Sous totaux 2 (mois en cours)                 "/>
    <w:docVar w:name="SALBULL_S_TOT_3   " w:val=" Sous totaux 3 (mois en cours)                "/>
    <w:docVar w:name="SALBULL_S_TOT_4   " w:val=" Sous totaux 4 (mois en cours)                 "/>
    <w:docVar w:name="SALBULL_S_TOT_5   " w:val=" Sous totaux 5 (mois en cours)                 "/>
    <w:docVar w:name="SALBULL_S_TOT_6   " w:val=" Sous totaux 6 (mois en cours)                 "/>
    <w:docVar w:name="SALBULL_S_TOT_7   " w:val=" Sous totaux 7 (mois en cours)                 "/>
    <w:docVar w:name="SALBULL_S_TOT_8   " w:val=" Sous totaux 8 (mois en cours)                 "/>
    <w:docVar w:name="SALBULL_S_TOT_9   " w:val=" Sous totaux 9 (mois en cours)                 "/>
    <w:docVar w:name="SALBULL_S_TOTHRREM" w:val=" Total des heures rémunérées   "/>
    <w:docVar w:name="SALBULL_SALBASE   " w:val=" Salaire de base (mois en cours)               "/>
    <w:docVar w:name="SALBULL_SALHOR    " w:val=" Salaire horaire (mois en cours)              "/>
    <w:docVar w:name="SALBULL_SALPRES   " w:val=" Salaire de présence (mois en cours)            "/>
    <w:docVar w:name="SALBULL_SOUS_PAT_1" w:val=" Sous total patronal 1 (mois en cours)            "/>
    <w:docVar w:name="SALBULL_SOUS_PAT_2" w:val=" Sous total patronal 2 (mois en cours)            "/>
    <w:docVar w:name="SALBULL_SOUS_PAT_3" w:val=" Sous total patronal 3 (mois en cours)            "/>
    <w:docVar w:name="SALBULL_SOUS_PAT_4" w:val=" Sous total patronal 4 (mois en cours)            "/>
    <w:docVar w:name="SALBULL_SOUS_PAT_5" w:val=" Sous total patronal 5 (mois en cours)            "/>
    <w:docVar w:name="SALBULL_SOUS_PAT_6" w:val=" Sous total patronal 6 (mois en cours)            "/>
    <w:docVar w:name="SALBULL_SOUS_PAT_7" w:val=" Sous total patronal 7 (mois en cours)            "/>
    <w:docVar w:name="SALBULL_SOUS_PAT_8" w:val=" Sous total patronal 8 (mois en cours)            "/>
    <w:docVar w:name="SALBULL_TOTALHA   " w:val=" Total des heures d'absence (mois en cours)      "/>
    <w:docVar w:name="SALBULL_TOTALHC   " w:val=" Total des hres complémentaires (mois en cours)   "/>
    <w:docVar w:name="SALBULL_TOTALHS   " w:val=" Total des hres supplémentaires (mois en cours)   "/>
    <w:docVar w:name="SALBULL_TOTALHTRAV" w:val=" Total des heures travaillées (mois en cours)    "/>
    <w:docVar w:name="SALBULL_TOTALPRES " w:val=" Total des heures de présence (mois en cours)   "/>
    <w:docVar w:name="SALBULL_TOTHANA   " w:val=" Total des heures / Analytique (mois en cours)   "/>
    <w:docVar w:name="SALBULL_VALTRENT  " w:val=" Valeur trentième (mois en cours)                "/>
    <w:docVar w:name="SALCENTRE_Adresse" w:val=" Adresse du centre de rattachement "/>
    <w:docVar w:name="SALCENTRE_BureauDistributeur" w:val=" Bureau distributeur d'adresse du centre de rattachement "/>
    <w:docVar w:name="SALCENTRE_BureauPayeur" w:val=" Bureau payeur du centre de rattachement "/>
    <w:docVar w:name="SALCENTRE_CentreRattachement" w:val=" Centre de rattachement "/>
    <w:docVar w:name="SALCENTRE_CodePostal " w:val=" Code postal d'adresse du centre de rattachement "/>
    <w:docVar w:name="SALCENTRE_Commune" w:val=" Commune d'adresse du centre de rattachement "/>
    <w:docVar w:name="SALCENTRE_ComplementAdresse" w:val=" Complément d'adresse du centre de rattachement "/>
    <w:docVar w:name="SALCENTRE_NoAffiliation" w:val=" N° affiliation au centre de rattachement "/>
    <w:docVar w:name="SALCENTRE_Telephone" w:val=" Téléphone d'adresse du centre de rattachement "/>
    <w:docVar w:name="SALDIPLOME_DateObtentionDiplome_1" w:val=" Date d'obtention du 1er diplôme  "/>
    <w:docVar w:name="SALDIPLOME_DateObtentionDiplome_2" w:val=" Date d'obtention du 2e diplôme  "/>
    <w:docVar w:name="SALDIPLOME_DateObtentionDiplome_3" w:val=" Date d'obtention du 3e diplôme  "/>
    <w:docVar w:name="SALDIPLOME_DateObtentionDiplome_4" w:val=" Date d'obtention du 4e diplôme  "/>
    <w:docVar w:name="SALDIPLOME_DateObtentionDiplome_5" w:val=" Date d'obtention du 5e diplôme  "/>
    <w:docVar w:name="SALDIPLOME_Diplome_1" w:val=" 1er Diplôme  "/>
    <w:docVar w:name="SALDIPLOME_Diplome_2" w:val=" 2e Diplôme  "/>
    <w:docVar w:name="SALDIPLOME_Diplome_3" w:val=" 3e Diplôme  "/>
    <w:docVar w:name="SALDIPLOME_Diplome_4" w:val=" 4e Diplôme  "/>
    <w:docVar w:name="SALDIPLOME_Diplome_5" w:val=" 5e Diplôme  "/>
    <w:docVar w:name="SALDIPLOME_Ecole_1" w:val=" Ecole 1er diplôme "/>
    <w:docVar w:name="SALDIPLOME_Ecole_2" w:val=" Ecole 2e diplôme "/>
    <w:docVar w:name="SALDIPLOME_Ecole_3" w:val=" Ecole 3e diplôme "/>
    <w:docVar w:name="SALDIPLOME_Ecole_4" w:val=" Ecole 4e diplôme "/>
    <w:docVar w:name="SALDIPLOME_Ecole_5" w:val=" Ecole 5e diplôme "/>
    <w:docVar w:name="SALDIVERS_CompteAuxiliaire" w:val=" Compte auxiliaire "/>
    <w:docVar w:name="SALDIVERS_DateDebutServiceMilitaire" w:val=" Date de début du service militaire "/>
    <w:docVar w:name="SALDIVERS_DateFinServiceMilitaire" w:val=" Date de fin du service militaire "/>
    <w:docVar w:name="SALDIVERS_NombreEmployeurs" w:val=" Nombre d'employeurs "/>
    <w:docVar w:name="SALDIVERS_SituationMilitaire" w:val=" Situation militaire du salarié "/>
    <w:docVar w:name="SALEMPLOI_CategorieConvention" w:val=" Catégorie-convention "/>
    <w:docVar w:name="SALEMPLOI_CategorieDUCS" w:val=" Catégorie DUCS "/>
    <w:docVar w:name="SALEMPLOI_CategorielAGIRCARRCO" w:val=" catégoriel AGIRC / ARRCO "/>
    <w:docVar w:name="SALEMPLOI_CodeINSEEEmplois" w:val=" Code INSEE Emplois "/>
    <w:docVar w:name="SALEMPLOI_Coefficient" w:val=" Coefficient "/>
    <w:docVar w:name="SALEMPLOI_ConventionCollective" w:val=" Convention collective "/>
    <w:docVar w:name="SALEMPLOI_DateDebutContrat" w:val=" Date de début du contrat "/>
    <w:docVar w:name="SALEMPLOI_DateFinContrat" w:val=" Date de fin du contrat "/>
    <w:docVar w:name="SALEMPLOI_DateFinPeriodeEssai" w:val=" Date de fin de période d'essai "/>
    <w:docVar w:name="SALEMPLOI_Emploi" w:val=" Emploi occupé par le salarié "/>
    <w:docVar w:name="SALEMPLOI_EmploiType" w:val=" Emploi type "/>
    <w:docVar w:name="SALEMPLOI_Indice" w:val=" Indice "/>
    <w:docVar w:name="SALEMPLOI_MatriculeAssistant" w:val=" Matricule assistant "/>
    <w:docVar w:name="SALEMPLOI_MatriculeSuperieurHie" w:val=" Matricule supérieur hiérarchique "/>
    <w:docVar w:name="SALEMPLOI_MatriculeSuppleant" w:val=" Matricule suppléant "/>
    <w:docVar w:name="SALEMPLOI_MatriculeSuppleant2" w:val=" Matricule suppléant 2 "/>
    <w:docVar w:name="SALEMPLOI_NatureContrat" w:val=" Nature du contrat "/>
    <w:docVar w:name="SALEMPLOI_Niveau" w:val=" Niveau "/>
    <w:docVar w:name="SALEMPLOI_NiveauHierarchique" w:val=" Niveau hiérarchique "/>
    <w:docVar w:name="SALEMPLOI_Qualification" w:val=" Qualification du salarié "/>
    <w:docVar w:name="SALEMPLOI_ReferenceContratTravail" w:val=" Référence du contrat de travail "/>
    <w:docVar w:name="SALEMPLOI_SalaireMinima" w:val=" Salaire minima "/>
    <w:docVar w:name="SALEMPLOI_StatutProfessionnel" w:val=" Statut professionnel "/>
    <w:docVar w:name="SALENTREE_AncienneteEtablissementAnnees" w:val=" Ancienneté dans l'établissement en années "/>
    <w:docVar w:name="SALENTREE_AncienneteEtablissementMois" w:val=" Ancienneté dans l'établissement en mois "/>
    <w:docVar w:name="SALENTREE_AnciennetePosteAnnees" w:val=" Ancienneté dans le poste en années "/>
    <w:docVar w:name="SALENTREE_AnciennetePosteMois" w:val=" Ancienneté dans le poste en mois "/>
    <w:docVar w:name="SALENTREE_AncienneteProfessionMois" w:val=" Ancienneté dans la profession en mois "/>
    <w:docVar w:name="SALENTREE_AncienneteSocieteAnnees" w:val=" Ancienneté dans la société en années "/>
    <w:docVar w:name="SALENTREE_AncienneteSocieteMois" w:val=" Ancienneté dans la société en mois "/>
    <w:docVar w:name="SALENTREE_DateAnciennete" w:val=" Date d'ancienneté dans la société "/>
    <w:docVar w:name="SALENTREE_DateEmbauche" w:val=" Date d'embauche dans la société "/>
    <w:docVar w:name="SALENTREE_DateEntreeEtablissement" w:val=" Date d'entrée dans l'établissement "/>
    <w:docVar w:name="SALENTREE_DateEntreeProfession" w:val=" Date d'entrée dans la profession "/>
    <w:docVar w:name="SALENTREE_TypeEntree" w:val=" Type d'entrée "/>
    <w:docVar w:name="SALETABL_Activite" w:val=" Activité de l'établissement "/>
    <w:docVar w:name="SALETABL_Adresse" w:val=" Adresse de l'établissement "/>
    <w:docVar w:name="SALETABL_AdresseOrganisme" w:val=" Adresse de l'organisme de cotisations "/>
    <w:docVar w:name="SALETABL_AdresseServiceSanteTravail" w:val=" Adresse du Service de santé au travail "/>
    <w:docVar w:name="SALETABL_BureauDistributeur" w:val=" Bureau distributeur de l'établissement "/>
    <w:docVar w:name="SALETABL_CodeINSEECommune" w:val=" Code INSEE Commune de l'établissement "/>
    <w:docVar w:name="SALETABL_CodeNAF" w:val=" Code NAF 2008 "/>
    <w:docVar w:name="SALETABL_CodePostal" w:val=" Code postal de l'établissement "/>
    <w:docVar w:name="SALETABL_CodePostalOrganisme" w:val=" Code postal de l'organisme de cotisations "/>
    <w:docVar w:name="SALETABL_CodePostalServiceSanteTravail" w:val=" Code postal du Service de santé au travail "/>
    <w:docVar w:name="SALETABL_CodeServiceSanteTravail" w:val=" Code du Service de santé au travail "/>
    <w:docVar w:name="SALETABL_Commune" w:val=" Commune de l'établissement "/>
    <w:docVar w:name="SALETABL_CommuneOrganisme" w:val=" Commune de l'organisme de cotisations "/>
    <w:docVar w:name="SALETABL_CommuneServiceSanteTravail" w:val=" Commune du Service de santé au travail "/>
    <w:docVar w:name="SALETABL_Complement" w:val=" Complément d'adresse de l'établissement "/>
    <w:docVar w:name="SALETABL_ComplementAdresseOrganisme" w:val=" Complément adresse de l'organisme de cotisations "/>
    <w:docVar w:name="SALETABL_Contact" w:val=" Contact "/>
    <w:docVar w:name="SALETABL_Fax" w:val=" Fax de l'établissement "/>
    <w:docVar w:name="SALETABL_NoAffiliation" w:val=" N° d'affiliation de l'organisme de cotisations "/>
    <w:docVar w:name="SALETABL_NoEtablissement" w:val=" N° de l'établissement du salarié "/>
    <w:docVar w:name="SALETABL_NomServiceSanteTravail" w:val=" Nom du Service de santé au travail "/>
    <w:docVar w:name="SALETABL_OrganismeCotisation" w:val=" Libellé de l'organisme de cotisation principale "/>
    <w:docVar w:name="SALETABL_Pays" w:val=" Pays de l'établissement "/>
    <w:docVar w:name="SALETABL_RaisonSociale" w:val=" Raison sociale de l'établissement "/>
    <w:docVar w:name="SALETABL_SIRET" w:val=" SIRET de l'établissement "/>
    <w:docVar w:name="SALETABL_Telephone1" w:val=" Téléphone 1 de l'établissement "/>
    <w:docVar w:name="SALETABL_Telephone2" w:val=" Téléphone 2 de l'établissement "/>
    <w:docVar w:name="SALFICHE_Adresse" w:val=" Adresse principale du salarié "/>
    <w:docVar w:name="SALFICHE_Adresse2" w:val=" Adresse secondaire du salarié "/>
    <w:docVar w:name="SALFICHE_AutresPrenoms" w:val=" Autres prénoms  "/>
    <w:docVar w:name="SALFICHE_Badge" w:val=" N° de badge  "/>
    <w:docVar w:name="SALFICHE_BureauDistributeur" w:val=" Bureau distributeur d'adresse principale "/>
    <w:docVar w:name="SALFICHE_BureauDistributeur2" w:val=" Bureau distributeur de l'adresse secondaire "/>
    <w:docVar w:name="SALFICHE_Civilite" w:val=" Civilité du salarié            "/>
    <w:docVar w:name="SALFICHE_CleNoSecuriteSociale" w:val=" Clé N° de Sécurité sociale "/>
    <w:docVar w:name="SALFICHE_CodeCommunePays" w:val=" Code commune (ou pays) de naissance "/>
    <w:docVar w:name="SALFICHE_CodeINSEECommune" w:val=" Code INSEE Commune d'adresse principale "/>
    <w:docVar w:name="SALFICHE_CodePostal" w:val=" Code postal d'adresse principale "/>
    <w:docVar w:name="SALFICHE_CodePostal2" w:val=" Code postal de l'adresse secondaire "/>
    <w:docVar w:name="SALFICHE_Commune" w:val=" Commune d'adresse principale "/>
    <w:docVar w:name="SALFICHE_Commune2" w:val=" Commune de l'adresse secondaire "/>
    <w:docVar w:name="SALFICHE_CommuneNaissance" w:val=" Commune de naissance "/>
    <w:docVar w:name="SALFICHE_ComplementAdresse" w:val=" Complément d'adresse principale "/>
    <w:docVar w:name="SALFICHE_ComplementAdresse2" w:val=" Complément adresse secondaire  "/>
    <w:docVar w:name="SALFICHE_DateExpiration" w:val=" Date d'expiration de la carte de séjour / travail "/>
    <w:docVar w:name="SALFICHE_DateNaissance" w:val=" Date de naissance du salarié   "/>
    <w:docVar w:name="SALFICHE_Departement" w:val=" Département de naissance du salarié "/>
    <w:docVar w:name="SALFICHE_EMail" w:val=" Adresse e-mail "/>
    <w:docVar w:name="SALFICHE_Matricule" w:val=" Matricule du salarié "/>
    <w:docVar w:name="SALFICHE_Nationalite" w:val=" Nationalité du salarié         "/>
    <w:docVar w:name="SALFICHE_NoCarteSejourTravail" w:val=" N° de carte de séjour / travail "/>
    <w:docVar w:name="SALFICHE_Nom" w:val=" Nom du salarié "/>
    <w:docVar w:name="SALFICHE_NombreEnfants" w:val=" Nombre d'enfants  "/>
    <w:docVar w:name="SALFICHE_NomJeuneFille" w:val=" Nom de jeune fille  "/>
    <w:docVar w:name="SALFICHE_NoSecuriteSociale" w:val=" N° de Sécurité sociale "/>
    <w:docVar w:name="SALFICHE_NumeroDePortable" w:val=" Numéro de portable "/>
    <w:docVar w:name="SALFICHE_OrganismeDelivrance" w:val=" Organisme de délivrance de la carte de séjour / travail "/>
    <w:docVar w:name="SALFICHE_Pays" w:val=" Pays de résidence "/>
    <w:docVar w:name="SALFICHE_PaysNaissance" w:val=" Pays de naissance "/>
    <w:docVar w:name="SALFICHE_Prenom" w:val=" Prénom du salarié "/>
    <w:docVar w:name="SALFICHE_PrenomUsage" w:val=" Prénom d'usage  "/>
    <w:docVar w:name="SALFICHE_SituationFamiliale" w:val=" Situation familiale du salarié "/>
    <w:docVar w:name="SALFICHE_Surnom" w:val=" Surnom  "/>
    <w:docVar w:name="SALFICHE_Telephone" w:val=" N° de téléphone de l'adresse principale "/>
    <w:docVar w:name="SALFICHE_Telephone2" w:val=" Téléphone de l'adresse secondaire "/>
    <w:docVar w:name="SALINDIV_ABS_FORM  " w:val=" Durée d'absence du participant (constante) "/>
    <w:docVar w:name="SALINDIV_AGE       " w:val=" Age du salarié (constante)                "/>
    <w:docVar w:name="SALINDIV_ANNEE_PAIE" w:val=" Année en cours (constante)                "/>
    <w:docVar w:name="SALINDIV_BRUTABAT  " w:val=" Brut abattu (constante)                    "/>
    <w:docVar w:name="SALINDIV_BRUTME1   " w:val=" Salaire brut multi-employeur 1 (constante) "/>
    <w:docVar w:name="SALINDIV_BRUTME2   " w:val=" Salaire brut multi-employeur 2 (constante) "/>
    <w:docVar w:name="SALINDIV_BRUTME3   " w:val=" Salaire brut multi-employeur 3 (constante) "/>
    <w:docVar w:name="SALINDIV_BRUTME4   " w:val=" Salaire brut multi-employeur 4 (constante) "/>
    <w:docVar w:name="SALINDIV_BRUTME5   " w:val=" Salaire brut multi-employeur 5 (constante) "/>
    <w:docVar w:name="SALINDIV_BRUTPARA1 " w:val=" Brut partiel abattu 1(constante)          "/>
    <w:docVar w:name="SALINDIV_BRUTPARA2 " w:val=" Brut partiel abattu 2 (constante)         "/>
    <w:docVar w:name="SALINDIV_BRUTPREC  " w:val=" Brut période congé précédente (constante) "/>
    <w:docVar w:name="SALINDIV_BSNATION  " w:val=" Nationalité locale (constante)            "/>
    <w:docVar w:name="SALINDIV_BSNCONTRAT" w:val=" Code bilan social nat. Contrat (constante) "/>
    <w:docVar w:name="SALINDIV_BULLMOD   " w:val=" Bulletin Modèle du Salarié (constante)   "/>
    <w:docVar w:name="SALINDIV_CATPROBTP " w:val=" Catégorie professionnelle BTP (constante)  "/>
    <w:docVar w:name="SALINDIV_CDDCONTRAT" w:val=" Type de durée du contrat (constante)     "/>
    <w:docVar w:name="SALINDIV_COACOURS  " w:val=" Congés acquis année en cours (constante)  "/>
    <w:docVar w:name="SALINDIV_COACSUP   " w:val=" Droit supplémentaire (constante)          "/>
    <w:docVar w:name="SALINDIV_CONGAC    " w:val=" Congés acquis année précédente (constante) "/>
    <w:docVar w:name="SALINDIV_CONGAPRE  " w:val=" Jours congés restant à prendre (constante) "/>
    <w:docVar w:name="SALINDIV_CPTREST01 " w:val=" Compteur reste à prendre 1 (constante)    "/>
    <w:docVar w:name="SALINDIV_CPTREST02 " w:val=" Compteur reste à prendre 2 (constante)   "/>
    <w:docVar w:name="SALINDIV_CPTREST03 " w:val=" Compteur reste à prendre 3 (constante)   "/>
    <w:docVar w:name="SALINDIV_CPTREST04 " w:val=" Compteur reste à prendre 4 (constante)   "/>
    <w:docVar w:name="SALINDIV_CPTREST05 " w:val=" Compteur reste à prendre 5 (constante)    "/>
    <w:docVar w:name="SALINDIV_CPTREST06 " w:val=" Compteur reste à prendre 6 (constante)   "/>
    <w:docVar w:name="SALINDIV_CPTREST07 " w:val=" Compteur reste à prendre 7 (constante)   "/>
    <w:docVar w:name="SALINDIV_CPTREST08 " w:val=" Compteur reste à prendre 8 (constante) "/>
    <w:docVar w:name="SALINDIV_CPTREST09 " w:val=" Compteur reste à prendre 9 (constante)    "/>
    <w:docVar w:name="SALINDIV_CPTREST10 " w:val=" Compteur reste à prendre 10 (constante)   "/>
    <w:docVar w:name="SALINDIV_CPTREST11 " w:val=" Compteur reste à prendre 11 (constante)   "/>
    <w:docVar w:name="SALINDIV_CPTREST12 " w:val=" Compteur reste à prendre 12 (constante)    "/>
    <w:docVar w:name="SALINDIV_CUMULHS   " w:val=" Contingent individuel HS (constante)      "/>
    <w:docVar w:name="SALINDIV_DATE_CLOT " w:val=" Précédente date de clôture (constante)       "/>
    <w:docVar w:name="SALINDIV_DATE_PAIE " w:val=" Précédente date de paie (constante)         "/>
    <w:docVar w:name="SALINDIV_DATEARRET " w:val=" Date d'arrêt du salarié (constante)       "/>
    <w:docVar w:name="SALINDIV_DATEARRET1" w:val=" Date d'arrêt 1 du salarié  (constante)    "/>
    <w:docVar w:name="SALINDIV_DATEARRET2" w:val=" Date d'arrêt 2 du salarié (constante)     "/>
    <w:docVar w:name="SALINDIV_DATEARRET3" w:val=" Date d'arrêt 3 du salarié (constante)     "/>
    <w:docVar w:name="SALINDIV_DATEDASE1 " w:val=" Date d'entrée 1 (D.A.S.) (constante)       "/>
    <w:docVar w:name="SALINDIV_DATEDASE2 " w:val=" Date d'entrée 2 (D.A.S.)  (constante)     "/>
    <w:docVar w:name="SALINDIV_DATEDASS1 " w:val=" Date sortie 1 (D.A.S.) (constante)         "/>
    <w:docVar w:name="SALINDIV_DATEDASS2 " w:val=" Date sortie 2 (D.A.S.) (constante)           "/>
    <w:docVar w:name="SALINDIV_DATEDEBEXE" w:val=" 1er jour l'exercice en cours (constante)    "/>
    <w:docVar w:name="SALINDIV_DATEDEBME1" w:val=" Entrée multi-employeur 1 (constante)        "/>
    <w:docVar w:name="SALINDIV_DATEDEBME2" w:val=" Entrée multi-employeur 2 (constante)         "/>
    <w:docVar w:name="SALINDIV_DATEDEBME3" w:val=" Entrée multi-employeur 3 (constante)        "/>
    <w:docVar w:name="SALINDIV_DATEDEBME4" w:val=" Entrée multi-employeur 4 (constante)        "/>
    <w:docVar w:name="SALINDIV_DATEDEBME5" w:val=" Entrée multi-employeur 5 (constante)        "/>
    <w:docVar w:name="SALINDIV_DATEDEBPAI" w:val=" 1er jour du mois en cours  (constante)      "/>
    <w:docVar w:name="SALINDIV_DATEFINAR1" w:val=" Date de fin d'arrêt 1 salarié (constante)    "/>
    <w:docVar w:name="SALINDIV_DATEFINAR2" w:val=" Date de fin d'arrêt 2 salarié (constante)   "/>
    <w:docVar w:name="SALINDIV_DATEFINAR3" w:val=" Date de fin d'arrêt 3 salarié (constante)    "/>
    <w:docVar w:name="SALINDIV_DATEFINEXE" w:val=" Dern. jour l'exercice en cours (constante)   "/>
    <w:docVar w:name="SALINDIV_DATEFINME1" w:val=" Sortie multi-employeur 1 (constante)         "/>
    <w:docVar w:name="SALINDIV_DATEFINME2" w:val=" Sortie multi-employeur 2 (constante)        "/>
    <w:docVar w:name="SALINDIV_DATEFINME3" w:val=" Sortie multi-employeur 3 (constante)        "/>
    <w:docVar w:name="SALINDIV_DATEFINME4" w:val=" Sortie multi-employeur 4 (constante)        "/>
    <w:docVar w:name="SALINDIV_DATEFINME5" w:val=" Sortie multi-employeur 5 (constante)        "/>
    <w:docVar w:name="SALINDIV_DATEFINPAI" w:val=" Dernier jour du mois en cours (constante)    "/>
    <w:docVar w:name="SALINDIV_DATEJOUR  " w:val=" Date du jour (constante)                     "/>
    <w:docVar w:name="SALINDIV_DATELIB01 " w:val=" 1ère date libre (constante)                 "/>
    <w:docVar w:name="SALINDIV_DATELIB02 " w:val=" 2ème date libre (constante)                 "/>
    <w:docVar w:name="SALINDIV_DATELIB03 " w:val=" 3ème date libre (constante)                 "/>
    <w:docVar w:name="SALINDIV_DATELIB04 " w:val=" 4ème date libre (constante)                "/>
    <w:docVar w:name="SALINDIV_DEBCONGES1" w:val=" Date de début de congés 1 (constante)       "/>
    <w:docVar w:name="SALINDIV_DEBCONGES2" w:val=" Date de début de congés 2 (constante)       "/>
    <w:docVar w:name="SALINDIV_DEBCONGES3" w:val=" Date de début de congés 3  (constante)      "/>
    <w:docVar w:name="SALINDIV_DEBCONTRAT" w:val=" Date de début de contrat (constante)        "/>
    <w:docVar w:name="SALINDIV_DIFAPRE   " w:val=" Heures D.I.F. restantes (constante)         "/>
    <w:docVar w:name="SALINDIV_ETABLISAL " w:val=" Etablissement du salarié (constante)      "/>
    <w:docVar w:name="SALINDIV_FDTELIB101" w:val=" 1ère Fourchette (Début)  (constante)      "/>
    <w:docVar w:name="SALINDIV_FDTELIB102" w:val=" 1ère fourchette (Fin)  (constante)        "/>
    <w:docVar w:name="SALINDIV_FDTELIB201" w:val=" 2ème fourchette (Début) (constante)       "/>
    <w:docVar w:name="SALINDIV_FDTELIB202" w:val=" 2ème fourchette (Fin) (constante)         "/>
    <w:docVar w:name="SALINDIV_FINCONGES1" w:val=" Date de fin de congés 1 (constante)          "/>
    <w:docVar w:name="SALINDIV_FINCONGES2" w:val=" Date de fin de congés 2  (constante)         "/>
    <w:docVar w:name="SALINDIV_FINCONGES3" w:val=" Date de fin de congés 3 (constante)       "/>
    <w:docVar w:name="SALINDIV_FINCONTRAT" w:val=" Date de fin de contrat  (constante)       "/>
    <w:docVar w:name="SALINDIV_FINPERESS " w:val=" Fin de période d'essai (constante)        "/>
    <w:docVar w:name="SALINDIV_HORAIBMOD " w:val=" Horaire lié au bulletin modèle (constante) "/>
    <w:docVar w:name="SALINDIV_HORAICAT  " w:val=" Horaire catégorie (constante)             "/>
    <w:docVar w:name="SALINDIV_HORAIETA  " w:val=" Horaire lié à l'établissement (constante) "/>
    <w:docVar w:name="SALINDIV_INDTAUXAT " w:val=" Indice taux AT du salarié (constante)     "/>
    <w:docVar w:name="SALINDIV_MNTLIB01  " w:val=" Montant libre 1 (constante) "/>
    <w:docVar w:name="SALINDIV_MNTLIB02  " w:val=" Montant libre 2 (constante)        "/>
    <w:docVar w:name="SALINDIV_MOICLOCONG" w:val=" Mois de clôture des congés (constante)     "/>
    <w:docVar w:name="SALINDIV_MOIS_TRAV " w:val=" Nombre de mois travaillés / an (constante) "/>
    <w:docVar w:name="SALINDIV_NBENFANT  " w:val=" Nombre d'enfants du salarié (constante)  "/>
    <w:docVar w:name="SALINDIV_NBENFCHARG" w:val=" Nombre d'enfants à charge (constante)      "/>
    <w:docVar w:name="SALINDIV_NBMOISALAN" w:val=" Nombre de mois /salaire annuel (constante) "/>
    <w:docVar w:name="SALINDIV_NBSAMEDI  " w:val=" Nombre de samedis (constante)             "/>
    <w:docVar w:name="SALINDIV_P_PAIEMENT" w:val=" Valeur paiement banque (constante)        "/>
    <w:docVar w:name="SALINDIV_PVALSALPP " w:val=" Valeur salaire plafonné (constante)      "/>
    <w:docVar w:name="SALINDIV_REPOSCUM  " w:val=" Repos cumulé (constante)                   "/>
    <w:docVar w:name="SALINDIV_SALBASEAN " w:val=" Salaire de base annuel (constante)        "/>
    <w:docVar w:name="SALINDIV_SORTIPOSTE" w:val=" Date de sortie Poste (constante)           "/>
    <w:docVar w:name="SALINDIV_T10LIB01  " w:val=" 1er texte libre (10) (constante)          "/>
    <w:docVar w:name="SALINDIV_T10LIB02  " w:val=" 2ème texte libre (10) (constante)         "/>
    <w:docVar w:name="SALINDIV_T10LIB03  " w:val=" 3ème texte libre (10) (constante)        "/>
    <w:docVar w:name="SALINDIV_T10LIB04  " w:val=" 4ème texte libre (10) (constante)          "/>
    <w:docVar w:name="SALINDIV_T10LIB05  " w:val=" 5ème texte libre (10) (constante)         "/>
    <w:docVar w:name="SALINDIV_T20LIB01  " w:val=" 1er texte libre (20) (constante)          "/>
    <w:docVar w:name="SALINDIV_T20LIB02  " w:val=" 2ème texte libre (20) (constante)         "/>
    <w:docVar w:name="SALINDIV_T20LIB03  " w:val=" 3ème texte libre (20) (constante)        "/>
    <w:docVar w:name="SALINDIV_TAUXABAT  " w:val=" Taux d'abattement du salarié (constante)  "/>
    <w:docVar w:name="SALINDIV_TAUXATSAL " w:val=" Taux A.T. du salarié  (constante)         "/>
    <w:docVar w:name="SALINDIV_TAUXINVAL " w:val=" Taux d'invalidité (constante)              "/>
    <w:docVar w:name="SALINDIV_TAUXTRAVTP" w:val=" Taux activité temps partiel (constante)    "/>
    <w:docVar w:name="SALINDIV_TXLIB01   " w:val=" 1er taux libre (constante)                "/>
    <w:docVar w:name="SALINDIV_TXLIB02   " w:val=" 2ème taux libre (constante)               "/>
    <w:docVar w:name="SALINDIV_TXLIB03   " w:val=" 3ème taux libre (constante)               "/>
    <w:docVar w:name="SALINDIV_TYPCONTRAT" w:val=" Type de contrat (constante)              "/>
    <w:docVar w:name="SALLANGUE_Langue_1" w:val=" 1e Langue  "/>
    <w:docVar w:name="SALLANGUE_Langue_2" w:val=" 2e Langue  "/>
    <w:docVar w:name="SALLANGUE_Langue_3" w:val=" 3e Langue  "/>
    <w:docVar w:name="SALLANGUE_Langue_4" w:val=" 4e Langue  "/>
    <w:docVar w:name="SALLANGUE_Langue_5" w:val=" 5e Langue  "/>
    <w:docVar w:name="SALLANGUE_PratiqueLangue_1" w:val=" Pratique 1e langue  "/>
    <w:docVar w:name="SALLANGUE_PratiqueLangue_2" w:val=" Pratique 2e langue  "/>
    <w:docVar w:name="SALLANGUE_PratiqueLangue_3" w:val=" Pratique 3e langue  "/>
    <w:docVar w:name="SALLANGUE_PratiqueLangue_4" w:val=" Pratique 4e langue  "/>
    <w:docVar w:name="SALLANGUE_PratiqueLangue_5" w:val=" Pratique 5e langue  "/>
    <w:docVar w:name="SALPERMIS_CategoriePermis_1" w:val=" Catégorie du 1er Permis "/>
    <w:docVar w:name="SALPERMIS_CategoriePermis_2" w:val=" Catégorie du 2e Permis "/>
    <w:docVar w:name="SALPERMIS_CategoriePermis_3" w:val=" Catégorie du 3e Permis "/>
    <w:docVar w:name="SALPERMIS_CategoriePermis_4" w:val=" Catégorie du 4e Permis "/>
    <w:docVar w:name="SALPERMIS_CategoriePermis_5" w:val=" Catégorie du 5e Permis "/>
    <w:docVar w:name="SALPERMIS_DateExpirationPermis_1" w:val=" Date d'expiration du 1er permis "/>
    <w:docVar w:name="SALPERMIS_DateExpirationPermis_2" w:val=" Date d'expiration du 2e permis "/>
    <w:docVar w:name="SALPERMIS_DateExpirationPermis_3" w:val=" Date d'expiration du 3e permis "/>
    <w:docVar w:name="SALPERMIS_DateExpirationPermis_4" w:val=" Date d'expiration du 4e permis "/>
    <w:docVar w:name="SALPERMIS_DateExpirationPermis_5" w:val=" Date d'expiration du 5e permis "/>
    <w:docVar w:name="SALPERMIS_DateObtentionPermis_1" w:val=" Date d'obtention du 1er permis  "/>
    <w:docVar w:name="SALPERMIS_DateObtentionPermis_2" w:val=" Date d'obtention du 2e permis  "/>
    <w:docVar w:name="SALPERMIS_DateObtentionPermis_3" w:val=" Date d'obtention du 3e permis  "/>
    <w:docVar w:name="SALPERMIS_DateObtentionPermis_4" w:val=" Date d'obtention du 4e permis  "/>
    <w:docVar w:name="SALPERMIS_DateObtentionPermis_5" w:val=" Date d'obtention du 5e permis  "/>
    <w:docVar w:name="SALPERMIS_NoPermis_1" w:val=" N° du 1er permis  "/>
    <w:docVar w:name="SALPERMIS_NoPermis_2" w:val=" N° du 2e permis  "/>
    <w:docVar w:name="SALPERMIS_NoPermis_3" w:val=" N° du 3e permis  "/>
    <w:docVar w:name="SALPERMIS_NoPermis_4" w:val=" N° du 4e permis  "/>
    <w:docVar w:name="SALPERMIS_NoPermis_5" w:val=" N° du 5e permis  "/>
    <w:docVar w:name="SALPERMIS_PointsPermis_1" w:val=" Nombre de points restants sur le 1er permis "/>
    <w:docVar w:name="SALPERMIS_PointsPermis_2" w:val=" Nombre de points restants sur le 2e permis "/>
    <w:docVar w:name="SALPERMIS_PointsPermis_3" w:val=" Nombre de points restants sur le 3e permis "/>
    <w:docVar w:name="SALPERMIS_PointsPermis_4" w:val=" Nombre de points restants sur le 4e permis "/>
    <w:docVar w:name="SALPERMIS_PointsPermis_5" w:val=" Nombre de points restants sur le 5e permis "/>
    <w:docVar w:name="SALSANTE_Aptitude" w:val=" Aptitude "/>
    <w:docVar w:name="SALSANTE_CategorieCOTOREP" w:val=" Catégorie COTOREP "/>
    <w:docVar w:name="SALSANTE_DateAccidentTravail" w:val=" Date de l'accident du travail "/>
    <w:docVar w:name="SALSANTE_DateDebutCOTOREP" w:val=" Date de début COTOREP "/>
    <w:docVar w:name="SALSANTE_DateDerniereVisiteMedicale" w:val=" Date de dernière visite médicale "/>
    <w:docVar w:name="SALSANTE_DateFinCOTOREP" w:val=" Date de fin COTOREP "/>
    <w:docVar w:name="SALSANTE_DateInaptitude" w:val=" Date d'inaptitude "/>
    <w:docVar w:name="SALSANTE_IncapaciteAT" w:val=" Incapacité AT "/>
    <w:docVar w:name="SALSANTE_MaladieProfessionnelle" w:val=" Maladie professionnelle "/>
    <w:docVar w:name="SALSANTE_NombreExamensCliniques" w:val=" Nombre d'examens cliniques "/>
    <w:docVar w:name="SALSANTE_Reclassement" w:val=" Reclassement "/>
    <w:docVar w:name="SALSANTE_TauxGraviteAT" w:val=" Taux de gravité AT "/>
    <w:docVar w:name="SALSANTE_TauxInvalidite" w:val=" Taux d'invalidité "/>
    <w:docVar w:name="SALSANTE_TypeAccidentTravail" w:val=" Type de l'accident du travail "/>
    <w:docVar w:name="SALSORTIE_ContexteRealisationPreavis" w:val=" Contexte de réalisation du préavis "/>
    <w:docVar w:name="SALSORTIE_DateDebutPreavis" w:val=" Date de début du préavis "/>
    <w:docVar w:name="SALSORTIE_DateDepart" w:val=" Date de départ de l'entreprise "/>
    <w:docVar w:name="SALSORTIE_DateFinPreavis" w:val=" Date de fin de préavis "/>
    <w:docVar w:name="SALSORTIE_DateNotificationLicenciement" w:val=" Date de notification de rupture de licenciement "/>
    <w:docVar w:name="SALSORTIE_DateProcedureLicenciement" w:val=" Date d'engagement de procédure de licenciement "/>
    <w:docVar w:name="SALSORTIE_DateSortieEtablissement" w:val=" Date de sortie de l'établissement "/>
    <w:docVar w:name="SALSORTIE_DernierJourTravaillePaye" w:val=" Dernier jour travaillé et payé "/>
    <w:docVar w:name="SALSORTIE_MotifDepart" w:val=" Motif du départ "/>
    <w:docVar w:name="SALSORTIE_PortabiliteCouverture" w:val=" Portabilité couverture "/>
  </w:docVars>
  <w:rsids>
    <w:rsidRoot w:val="00FF7E5D"/>
    <w:rsid w:val="00021455"/>
    <w:rsid w:val="00023E32"/>
    <w:rsid w:val="00025AEF"/>
    <w:rsid w:val="00034D26"/>
    <w:rsid w:val="00044C23"/>
    <w:rsid w:val="00044EBB"/>
    <w:rsid w:val="0005507C"/>
    <w:rsid w:val="00066BDC"/>
    <w:rsid w:val="0007414D"/>
    <w:rsid w:val="000843C8"/>
    <w:rsid w:val="00092BCA"/>
    <w:rsid w:val="000A1AAA"/>
    <w:rsid w:val="000A74D4"/>
    <w:rsid w:val="000B3E3C"/>
    <w:rsid w:val="000B6F8B"/>
    <w:rsid w:val="000C13FE"/>
    <w:rsid w:val="000C4FA1"/>
    <w:rsid w:val="000D4EA8"/>
    <w:rsid w:val="000F0E4D"/>
    <w:rsid w:val="000F5726"/>
    <w:rsid w:val="001028C6"/>
    <w:rsid w:val="001105ED"/>
    <w:rsid w:val="0011077B"/>
    <w:rsid w:val="00132EB4"/>
    <w:rsid w:val="00142E4E"/>
    <w:rsid w:val="001527C5"/>
    <w:rsid w:val="001532B2"/>
    <w:rsid w:val="0016494B"/>
    <w:rsid w:val="00176390"/>
    <w:rsid w:val="0017644C"/>
    <w:rsid w:val="001A5B0B"/>
    <w:rsid w:val="001B0CBC"/>
    <w:rsid w:val="001B2F48"/>
    <w:rsid w:val="001B7360"/>
    <w:rsid w:val="001C0127"/>
    <w:rsid w:val="001C7952"/>
    <w:rsid w:val="001E73BE"/>
    <w:rsid w:val="001F3DBE"/>
    <w:rsid w:val="001F4A76"/>
    <w:rsid w:val="00202041"/>
    <w:rsid w:val="0020773B"/>
    <w:rsid w:val="002147DA"/>
    <w:rsid w:val="00214A15"/>
    <w:rsid w:val="00217104"/>
    <w:rsid w:val="002305C8"/>
    <w:rsid w:val="00245BA4"/>
    <w:rsid w:val="00271EC8"/>
    <w:rsid w:val="00294F2C"/>
    <w:rsid w:val="00295B7E"/>
    <w:rsid w:val="002A26D5"/>
    <w:rsid w:val="002A712D"/>
    <w:rsid w:val="002C7CA8"/>
    <w:rsid w:val="002D1DA4"/>
    <w:rsid w:val="002D21FB"/>
    <w:rsid w:val="002D6E7D"/>
    <w:rsid w:val="002D7252"/>
    <w:rsid w:val="002E655E"/>
    <w:rsid w:val="002F27B1"/>
    <w:rsid w:val="002F3284"/>
    <w:rsid w:val="002F6F24"/>
    <w:rsid w:val="003278C1"/>
    <w:rsid w:val="00341AC9"/>
    <w:rsid w:val="00343298"/>
    <w:rsid w:val="00343EF0"/>
    <w:rsid w:val="003478B2"/>
    <w:rsid w:val="003601D0"/>
    <w:rsid w:val="00367517"/>
    <w:rsid w:val="003729C7"/>
    <w:rsid w:val="003A5C3A"/>
    <w:rsid w:val="003A5F57"/>
    <w:rsid w:val="003B2E94"/>
    <w:rsid w:val="003B3857"/>
    <w:rsid w:val="003C4A2A"/>
    <w:rsid w:val="003C5A11"/>
    <w:rsid w:val="003D6A70"/>
    <w:rsid w:val="003E5722"/>
    <w:rsid w:val="003E7744"/>
    <w:rsid w:val="003F5B0A"/>
    <w:rsid w:val="003F74BB"/>
    <w:rsid w:val="004000D1"/>
    <w:rsid w:val="00404A4F"/>
    <w:rsid w:val="004152F0"/>
    <w:rsid w:val="00423A15"/>
    <w:rsid w:val="0042474C"/>
    <w:rsid w:val="00435377"/>
    <w:rsid w:val="00436AB5"/>
    <w:rsid w:val="00440012"/>
    <w:rsid w:val="004440FC"/>
    <w:rsid w:val="00465969"/>
    <w:rsid w:val="004705E6"/>
    <w:rsid w:val="00483BE5"/>
    <w:rsid w:val="00490F86"/>
    <w:rsid w:val="004A71B4"/>
    <w:rsid w:val="004B2E6B"/>
    <w:rsid w:val="004B4BB8"/>
    <w:rsid w:val="004B5385"/>
    <w:rsid w:val="004C0DD8"/>
    <w:rsid w:val="004C1FB3"/>
    <w:rsid w:val="004D6112"/>
    <w:rsid w:val="00501F38"/>
    <w:rsid w:val="00505885"/>
    <w:rsid w:val="00511759"/>
    <w:rsid w:val="00512839"/>
    <w:rsid w:val="00513696"/>
    <w:rsid w:val="0051663B"/>
    <w:rsid w:val="00522E7C"/>
    <w:rsid w:val="005375FE"/>
    <w:rsid w:val="00560E90"/>
    <w:rsid w:val="00594B9D"/>
    <w:rsid w:val="005A0828"/>
    <w:rsid w:val="005A5F1D"/>
    <w:rsid w:val="005B4B8A"/>
    <w:rsid w:val="005B579F"/>
    <w:rsid w:val="005D591B"/>
    <w:rsid w:val="005E0988"/>
    <w:rsid w:val="005F5536"/>
    <w:rsid w:val="0060075D"/>
    <w:rsid w:val="00607AA0"/>
    <w:rsid w:val="00620242"/>
    <w:rsid w:val="0062153B"/>
    <w:rsid w:val="00621B59"/>
    <w:rsid w:val="00623143"/>
    <w:rsid w:val="00625B38"/>
    <w:rsid w:val="00626BF5"/>
    <w:rsid w:val="00635AD4"/>
    <w:rsid w:val="00644544"/>
    <w:rsid w:val="0064707B"/>
    <w:rsid w:val="00653863"/>
    <w:rsid w:val="00657C10"/>
    <w:rsid w:val="00665C9F"/>
    <w:rsid w:val="0066629B"/>
    <w:rsid w:val="006807C5"/>
    <w:rsid w:val="006849BE"/>
    <w:rsid w:val="00691347"/>
    <w:rsid w:val="00693E7A"/>
    <w:rsid w:val="00694CFA"/>
    <w:rsid w:val="006A3C9C"/>
    <w:rsid w:val="006A4F35"/>
    <w:rsid w:val="006A54F4"/>
    <w:rsid w:val="006A582B"/>
    <w:rsid w:val="006A6119"/>
    <w:rsid w:val="006B7EEB"/>
    <w:rsid w:val="006C21F4"/>
    <w:rsid w:val="006C2949"/>
    <w:rsid w:val="006C4CA7"/>
    <w:rsid w:val="006D17A9"/>
    <w:rsid w:val="006F429E"/>
    <w:rsid w:val="006F44EB"/>
    <w:rsid w:val="006F6DE8"/>
    <w:rsid w:val="0070458D"/>
    <w:rsid w:val="0070625B"/>
    <w:rsid w:val="007156BE"/>
    <w:rsid w:val="007158B8"/>
    <w:rsid w:val="00716E04"/>
    <w:rsid w:val="00717357"/>
    <w:rsid w:val="007214A6"/>
    <w:rsid w:val="00732C3D"/>
    <w:rsid w:val="007358F3"/>
    <w:rsid w:val="0073652F"/>
    <w:rsid w:val="007652CA"/>
    <w:rsid w:val="00776746"/>
    <w:rsid w:val="007767CD"/>
    <w:rsid w:val="007768A0"/>
    <w:rsid w:val="00777923"/>
    <w:rsid w:val="00780CA0"/>
    <w:rsid w:val="00780DFB"/>
    <w:rsid w:val="0078151A"/>
    <w:rsid w:val="00781D11"/>
    <w:rsid w:val="007820ED"/>
    <w:rsid w:val="00796BB2"/>
    <w:rsid w:val="00797949"/>
    <w:rsid w:val="007A7E61"/>
    <w:rsid w:val="007B556D"/>
    <w:rsid w:val="007B71EE"/>
    <w:rsid w:val="007B799B"/>
    <w:rsid w:val="007C40A5"/>
    <w:rsid w:val="007D0CC3"/>
    <w:rsid w:val="007E0342"/>
    <w:rsid w:val="007E2785"/>
    <w:rsid w:val="007E2EDF"/>
    <w:rsid w:val="00803B0D"/>
    <w:rsid w:val="00815E00"/>
    <w:rsid w:val="00821DE2"/>
    <w:rsid w:val="00823672"/>
    <w:rsid w:val="008269D8"/>
    <w:rsid w:val="00844508"/>
    <w:rsid w:val="00844D8F"/>
    <w:rsid w:val="00847DF0"/>
    <w:rsid w:val="00854E80"/>
    <w:rsid w:val="008572E2"/>
    <w:rsid w:val="00863161"/>
    <w:rsid w:val="008632FD"/>
    <w:rsid w:val="0088047C"/>
    <w:rsid w:val="00887C86"/>
    <w:rsid w:val="0089434E"/>
    <w:rsid w:val="008946E3"/>
    <w:rsid w:val="008962CD"/>
    <w:rsid w:val="008A65A5"/>
    <w:rsid w:val="008B08DD"/>
    <w:rsid w:val="008B08FF"/>
    <w:rsid w:val="008B23C1"/>
    <w:rsid w:val="008B2B1A"/>
    <w:rsid w:val="008B7B8C"/>
    <w:rsid w:val="008F011F"/>
    <w:rsid w:val="008F7AA0"/>
    <w:rsid w:val="00910B42"/>
    <w:rsid w:val="00917B58"/>
    <w:rsid w:val="00921F33"/>
    <w:rsid w:val="0092234A"/>
    <w:rsid w:val="00926766"/>
    <w:rsid w:val="00934414"/>
    <w:rsid w:val="0093562E"/>
    <w:rsid w:val="00937012"/>
    <w:rsid w:val="00937874"/>
    <w:rsid w:val="00951E0F"/>
    <w:rsid w:val="009544DE"/>
    <w:rsid w:val="009549CF"/>
    <w:rsid w:val="009575AD"/>
    <w:rsid w:val="009636A0"/>
    <w:rsid w:val="009753AF"/>
    <w:rsid w:val="00980463"/>
    <w:rsid w:val="00982A41"/>
    <w:rsid w:val="00993209"/>
    <w:rsid w:val="009A2896"/>
    <w:rsid w:val="009B3290"/>
    <w:rsid w:val="009D7BAF"/>
    <w:rsid w:val="009F034C"/>
    <w:rsid w:val="00A05A78"/>
    <w:rsid w:val="00A25E4F"/>
    <w:rsid w:val="00A33DE3"/>
    <w:rsid w:val="00A60F64"/>
    <w:rsid w:val="00A63E33"/>
    <w:rsid w:val="00A664E7"/>
    <w:rsid w:val="00A70F63"/>
    <w:rsid w:val="00A710C4"/>
    <w:rsid w:val="00A73BB0"/>
    <w:rsid w:val="00A808A2"/>
    <w:rsid w:val="00AA2EB2"/>
    <w:rsid w:val="00AA6847"/>
    <w:rsid w:val="00AB2ED3"/>
    <w:rsid w:val="00AB7AE9"/>
    <w:rsid w:val="00AC5D9F"/>
    <w:rsid w:val="00AC73A1"/>
    <w:rsid w:val="00AD66E4"/>
    <w:rsid w:val="00AE49FA"/>
    <w:rsid w:val="00AE7BA4"/>
    <w:rsid w:val="00AF071F"/>
    <w:rsid w:val="00AF1798"/>
    <w:rsid w:val="00B40802"/>
    <w:rsid w:val="00B467A9"/>
    <w:rsid w:val="00B502C3"/>
    <w:rsid w:val="00B6468E"/>
    <w:rsid w:val="00B750FB"/>
    <w:rsid w:val="00B75C49"/>
    <w:rsid w:val="00B80256"/>
    <w:rsid w:val="00B80CAD"/>
    <w:rsid w:val="00B86997"/>
    <w:rsid w:val="00B97C68"/>
    <w:rsid w:val="00BB23B0"/>
    <w:rsid w:val="00BC0AC5"/>
    <w:rsid w:val="00BC5119"/>
    <w:rsid w:val="00BE5235"/>
    <w:rsid w:val="00BF0B0D"/>
    <w:rsid w:val="00BF14EE"/>
    <w:rsid w:val="00BF30E6"/>
    <w:rsid w:val="00BF425A"/>
    <w:rsid w:val="00BF5728"/>
    <w:rsid w:val="00C0359E"/>
    <w:rsid w:val="00C13154"/>
    <w:rsid w:val="00C157B2"/>
    <w:rsid w:val="00C3272F"/>
    <w:rsid w:val="00C32763"/>
    <w:rsid w:val="00C401F7"/>
    <w:rsid w:val="00C51ADD"/>
    <w:rsid w:val="00C631B7"/>
    <w:rsid w:val="00C63B6F"/>
    <w:rsid w:val="00C64D62"/>
    <w:rsid w:val="00C7196B"/>
    <w:rsid w:val="00C7578F"/>
    <w:rsid w:val="00C759B9"/>
    <w:rsid w:val="00C8091E"/>
    <w:rsid w:val="00C81F50"/>
    <w:rsid w:val="00C8237C"/>
    <w:rsid w:val="00C8532E"/>
    <w:rsid w:val="00C92776"/>
    <w:rsid w:val="00C94D4F"/>
    <w:rsid w:val="00C9604D"/>
    <w:rsid w:val="00C96CAE"/>
    <w:rsid w:val="00C96E9C"/>
    <w:rsid w:val="00CC245F"/>
    <w:rsid w:val="00CC4454"/>
    <w:rsid w:val="00CC4896"/>
    <w:rsid w:val="00CE47BC"/>
    <w:rsid w:val="00D05BCA"/>
    <w:rsid w:val="00D1286D"/>
    <w:rsid w:val="00D13D80"/>
    <w:rsid w:val="00D17331"/>
    <w:rsid w:val="00D21CE2"/>
    <w:rsid w:val="00D2437B"/>
    <w:rsid w:val="00D2650C"/>
    <w:rsid w:val="00D32BB1"/>
    <w:rsid w:val="00D515D3"/>
    <w:rsid w:val="00D6052F"/>
    <w:rsid w:val="00D63FE6"/>
    <w:rsid w:val="00D80663"/>
    <w:rsid w:val="00D91128"/>
    <w:rsid w:val="00D94AA2"/>
    <w:rsid w:val="00DA50AC"/>
    <w:rsid w:val="00DB1ED7"/>
    <w:rsid w:val="00DB339E"/>
    <w:rsid w:val="00DC1257"/>
    <w:rsid w:val="00DE1EAF"/>
    <w:rsid w:val="00DE3384"/>
    <w:rsid w:val="00DF7603"/>
    <w:rsid w:val="00E11B4B"/>
    <w:rsid w:val="00E11E08"/>
    <w:rsid w:val="00E24407"/>
    <w:rsid w:val="00E30DE9"/>
    <w:rsid w:val="00E41339"/>
    <w:rsid w:val="00E41C29"/>
    <w:rsid w:val="00E52B40"/>
    <w:rsid w:val="00E54218"/>
    <w:rsid w:val="00E569F3"/>
    <w:rsid w:val="00E620A5"/>
    <w:rsid w:val="00E6268B"/>
    <w:rsid w:val="00E63ABF"/>
    <w:rsid w:val="00E65100"/>
    <w:rsid w:val="00E74E15"/>
    <w:rsid w:val="00E77D93"/>
    <w:rsid w:val="00E80132"/>
    <w:rsid w:val="00E951C7"/>
    <w:rsid w:val="00EB1476"/>
    <w:rsid w:val="00EB37EC"/>
    <w:rsid w:val="00EB3848"/>
    <w:rsid w:val="00EB5C48"/>
    <w:rsid w:val="00ED4BDA"/>
    <w:rsid w:val="00EE5700"/>
    <w:rsid w:val="00EF1A8D"/>
    <w:rsid w:val="00EF34FD"/>
    <w:rsid w:val="00EF6BAE"/>
    <w:rsid w:val="00F0699D"/>
    <w:rsid w:val="00F21778"/>
    <w:rsid w:val="00F362BF"/>
    <w:rsid w:val="00F41E4C"/>
    <w:rsid w:val="00F4446D"/>
    <w:rsid w:val="00F5029A"/>
    <w:rsid w:val="00F506D3"/>
    <w:rsid w:val="00F56603"/>
    <w:rsid w:val="00F573E0"/>
    <w:rsid w:val="00F664AA"/>
    <w:rsid w:val="00F70E88"/>
    <w:rsid w:val="00F86725"/>
    <w:rsid w:val="00FA045A"/>
    <w:rsid w:val="00FD2420"/>
    <w:rsid w:val="00FD2A61"/>
    <w:rsid w:val="00FD71FE"/>
    <w:rsid w:val="00FF1341"/>
    <w:rsid w:val="00FF5A6F"/>
    <w:rsid w:val="00FF7596"/>
    <w:rsid w:val="00FF7E5D"/>
    <w:rsid w:val="35EDD6CB"/>
    <w:rsid w:val="796A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DF45C1"/>
  <w15:chartTrackingRefBased/>
  <w15:docId w15:val="{65BF2D72-112E-467F-8BE7-CDCF42D7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4">
    <w:name w:val="heading 4"/>
    <w:basedOn w:val="Normal"/>
    <w:next w:val="Normal"/>
    <w:link w:val="Titre4Car"/>
    <w:qFormat/>
    <w:rsid w:val="00A25E4F"/>
    <w:pPr>
      <w:keepNext/>
      <w:ind w:left="5448" w:hanging="456"/>
      <w:outlineLvl w:val="3"/>
    </w:pPr>
    <w:rPr>
      <w:b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F7E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F7E5D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FF7E5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7E5D"/>
    <w:rPr>
      <w:sz w:val="24"/>
      <w:szCs w:val="24"/>
    </w:rPr>
  </w:style>
  <w:style w:type="paragraph" w:styleId="Textedebulles">
    <w:name w:val="Balloon Text"/>
    <w:basedOn w:val="Normal"/>
    <w:link w:val="TextedebullesCar"/>
    <w:rsid w:val="00D13D8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D13D80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rsid w:val="00A25E4F"/>
    <w:rPr>
      <w:bCs/>
      <w:sz w:val="24"/>
    </w:rPr>
  </w:style>
  <w:style w:type="paragraph" w:customStyle="1" w:styleId="NomConsultant">
    <w:name w:val="Nom Consultant"/>
    <w:basedOn w:val="Normal"/>
    <w:rsid w:val="00A25E4F"/>
    <w:pPr>
      <w:spacing w:before="40" w:after="40"/>
      <w:jc w:val="right"/>
    </w:pPr>
    <w:rPr>
      <w:rFonts w:ascii="Gill Sans" w:hAnsi="Gill Sans"/>
      <w:b/>
      <w:smallCaps/>
      <w:shadow/>
      <w:color w:val="000080"/>
      <w:sz w:val="28"/>
      <w:szCs w:val="20"/>
    </w:rPr>
  </w:style>
  <w:style w:type="paragraph" w:styleId="Paragraphedeliste">
    <w:name w:val="List Paragraph"/>
    <w:basedOn w:val="Normal"/>
    <w:uiPriority w:val="34"/>
    <w:qFormat/>
    <w:rsid w:val="001B2F4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1E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1E0F"/>
    <w:pPr>
      <w:spacing w:before="100" w:beforeAutospacing="1" w:after="100" w:afterAutospacing="1"/>
    </w:pPr>
    <w:rPr>
      <w:rFonts w:ascii="Aptos" w:eastAsiaTheme="minorHAnsi" w:hAnsi="Aptos" w:cs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SE-Activites@micropole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CSE-Activites@micropole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e-ues-micropole.site.glady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AGEPAIE\Courrier\Modeles\Paie%20mailing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6E07DDA0F5A04A8AF562FF6A3CA670" ma:contentTypeVersion="4" ma:contentTypeDescription="Create a new document." ma:contentTypeScope="" ma:versionID="503431e52ffd84ac44e85c34fb236684">
  <xsd:schema xmlns:xsd="http://www.w3.org/2001/XMLSchema" xmlns:xs="http://www.w3.org/2001/XMLSchema" xmlns:p="http://schemas.microsoft.com/office/2006/metadata/properties" xmlns:ns2="2e40b6e6-3ce7-4033-8a5c-4557b6477898" targetNamespace="http://schemas.microsoft.com/office/2006/metadata/properties" ma:root="true" ma:fieldsID="4c0a8822563f8077f360d72eaf3ec87a" ns2:_="">
    <xsd:import namespace="2e40b6e6-3ce7-4033-8a5c-4557b64778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0b6e6-3ce7-4033-8a5c-4557b6477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187B03-34FC-48AA-8CE1-C17F4718B48E}">
  <ds:schemaRefs>
    <ds:schemaRef ds:uri="http://schemas.microsoft.com/office/2006/metadata/properties"/>
    <ds:schemaRef ds:uri="http://schemas.microsoft.com/office/infopath/2007/PartnerControls"/>
    <ds:schemaRef ds:uri="9c4e5d6d-7196-40b9-9c85-1a3537001ccd"/>
  </ds:schemaRefs>
</ds:datastoreItem>
</file>

<file path=customXml/itemProps2.xml><?xml version="1.0" encoding="utf-8"?>
<ds:datastoreItem xmlns:ds="http://schemas.openxmlformats.org/officeDocument/2006/customXml" ds:itemID="{217A3FAC-0C60-46DA-B781-019BC7434F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5A3FCA-EE28-426D-AEAA-C6F2769C6FEF}"/>
</file>

<file path=customXml/itemProps4.xml><?xml version="1.0" encoding="utf-8"?>
<ds:datastoreItem xmlns:ds="http://schemas.openxmlformats.org/officeDocument/2006/customXml" ds:itemID="{E188DBEE-946C-4F66-B43A-08C37AE61F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Paie mailing.dot</Template>
  <TotalTime>5</TotalTime>
  <Pages>2</Pages>
  <Words>295</Words>
  <Characters>1628</Characters>
  <Application>Microsoft Office Word</Application>
  <DocSecurity>0</DocSecurity>
  <Lines>13</Lines>
  <Paragraphs>3</Paragraphs>
  <ScaleCrop>false</ScaleCrop>
  <Company>Sage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TRUCHOT Chloé</dc:creator>
  <cp:keywords/>
  <dc:description/>
  <cp:lastModifiedBy>MALZAC Jérôme</cp:lastModifiedBy>
  <cp:revision>52</cp:revision>
  <cp:lastPrinted>2019-07-16T06:27:00Z</cp:lastPrinted>
  <dcterms:created xsi:type="dcterms:W3CDTF">2023-07-04T20:45:00Z</dcterms:created>
  <dcterms:modified xsi:type="dcterms:W3CDTF">2024-07-24T10:21:00Z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0x010100996E07DDA0F5A04A8AF562FF6A3CA670</vt:lpwstr>
  </property>
  <property fmtid="{D5CDD505-2E9C-101B-9397-08002B2CF9AE}" pid="3" name="MediaServiceImageTags">
    <vt:lpwstr/>
  </property>
  <property fmtid="{D5CDD505-2E9C-101B-9397-08002B2CF9AE}" pid="4" name="Order">
    <vt:r8>1100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